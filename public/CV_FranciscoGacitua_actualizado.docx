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9B" w:rsidRDefault="0023166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98E80D0" wp14:editId="5AF08387">
                <wp:simplePos x="0" y="0"/>
                <wp:positionH relativeFrom="margin">
                  <wp:posOffset>-191719</wp:posOffset>
                </wp:positionH>
                <wp:positionV relativeFrom="paragraph">
                  <wp:posOffset>2650261</wp:posOffset>
                </wp:positionV>
                <wp:extent cx="6138545" cy="4762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Default="000F5CA4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3B7171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231666" w:rsidRPr="00231666">
                              <w:rPr>
                                <w:rFonts w:ascii="Century Gothic" w:hAnsi="Century Gothic"/>
                                <w:b/>
                                <w:color w:val="3B7171"/>
                              </w:rPr>
                              <w:t>https://cl.linkedin.com/in/francisco-gacitúa-maturana-353b45a3</w:t>
                            </w:r>
                          </w:p>
                          <w:p w:rsidR="00231666" w:rsidRPr="00AD5FC0" w:rsidRDefault="00231666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</w:rPr>
                              <w:t xml:space="preserve">:          </w:t>
                            </w:r>
                            <w:r w:rsidRPr="00231666">
                              <w:rPr>
                                <w:rFonts w:ascii="Century Gothic" w:hAnsi="Century Gothic"/>
                                <w:b/>
                                <w:color w:val="3B7171"/>
                              </w:rPr>
                              <w:t>https://github.com/fcogacituam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E80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.1pt;margin-top:208.7pt;width:483.35pt;height:3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" filled="f" stroked="f">
                <v:textbox>
                  <w:txbxContent>
                    <w:p w:rsidR="009B749D" w:rsidRDefault="000F5CA4" w:rsidP="009B749D">
                      <w:pPr>
                        <w:spacing w:after="0"/>
                        <w:rPr>
                          <w:rFonts w:ascii="Century Gothic" w:hAnsi="Century Gothic"/>
                          <w:b/>
                          <w:color w:val="3B7171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LinkedIn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231666" w:rsidRPr="00231666">
                        <w:rPr>
                          <w:rFonts w:ascii="Century Gothic" w:hAnsi="Century Gothic"/>
                          <w:b/>
                          <w:color w:val="3B7171"/>
                        </w:rPr>
                        <w:t>https://cl.linkedin.com/in/francisco-gacitúa-maturana-353b45a3</w:t>
                      </w:r>
                    </w:p>
                    <w:p w:rsidR="00231666" w:rsidRPr="00AD5FC0" w:rsidRDefault="00231666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3B7171"/>
                        </w:rPr>
                        <w:t>Github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3B7171"/>
                        </w:rPr>
                        <w:t xml:space="preserve">:          </w:t>
                      </w:r>
                      <w:r w:rsidRPr="00231666">
                        <w:rPr>
                          <w:rFonts w:ascii="Century Gothic" w:hAnsi="Century Gothic"/>
                          <w:b/>
                          <w:color w:val="3B7171"/>
                        </w:rPr>
                        <w:t>https://github.com/fcogacituam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B53">
        <w:rPr>
          <w:noProof/>
          <w:lang w:val="es-ES" w:eastAsia="es-ES"/>
        </w:rPr>
        <w:drawing>
          <wp:anchor distT="0" distB="0" distL="114300" distR="114300" simplePos="0" relativeHeight="251632640" behindDoc="1" locked="0" layoutInCell="1" allowOverlap="1" wp14:anchorId="0BB958BA" wp14:editId="608D9097">
            <wp:simplePos x="0" y="0"/>
            <wp:positionH relativeFrom="margin">
              <wp:posOffset>1958196</wp:posOffset>
            </wp:positionH>
            <wp:positionV relativeFrom="paragraph">
              <wp:posOffset>-385747</wp:posOffset>
            </wp:positionV>
            <wp:extent cx="1803759" cy="1813252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59" cy="181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0D7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1F0D376" wp14:editId="7EED3134">
                <wp:simplePos x="0" y="0"/>
                <wp:positionH relativeFrom="margin">
                  <wp:posOffset>2867025</wp:posOffset>
                </wp:positionH>
                <wp:positionV relativeFrom="paragraph">
                  <wp:posOffset>5553075</wp:posOffset>
                </wp:positionV>
                <wp:extent cx="3627755" cy="1114425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D3" w:rsidRDefault="00BF5CA5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Práctica Industrial y profesional en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Tec</w:t>
                            </w:r>
                            <w:r w:rsidR="0060598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oComp</w:t>
                            </w:r>
                            <w:proofErr w:type="spellEnd"/>
                          </w:p>
                          <w:p w:rsidR="00F4614B" w:rsidRDefault="00F4614B" w:rsidP="00F4614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página web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br/>
                              <w:t>Creación de Software con C#</w:t>
                            </w:r>
                          </w:p>
                          <w:p w:rsidR="006F60D7" w:rsidRPr="00953C4A" w:rsidRDefault="006F60D7" w:rsidP="00F4614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Trabajo con archivos .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bat</w:t>
                            </w:r>
                            <w:proofErr w:type="spellEnd"/>
                          </w:p>
                          <w:p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64C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.75pt;margin-top:437.25pt;width:285.65pt;height:87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" filled="f" stroked="f">
                <v:textbox>
                  <w:txbxContent>
                    <w:p w:rsidR="00C860D3" w:rsidRDefault="00BF5CA5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Práctica Industrial y profesional en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Tec</w:t>
                      </w:r>
                      <w:r w:rsidR="0060598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oComp</w:t>
                      </w:r>
                      <w:proofErr w:type="spellEnd"/>
                    </w:p>
                    <w:p w:rsidR="00F4614B" w:rsidRDefault="00F4614B" w:rsidP="00F4614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página web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br/>
                        <w:t>Creación de Software con C#</w:t>
                      </w:r>
                    </w:p>
                    <w:p w:rsidR="006F60D7" w:rsidRPr="00953C4A" w:rsidRDefault="006F60D7" w:rsidP="00F4614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Trabajo con archivos .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bat</w:t>
                      </w:r>
                      <w:proofErr w:type="spellEnd"/>
                    </w:p>
                    <w:p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1C5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C8581D6" wp14:editId="58D2E8F3">
                <wp:simplePos x="0" y="0"/>
                <wp:positionH relativeFrom="margin">
                  <wp:posOffset>-533400</wp:posOffset>
                </wp:positionH>
                <wp:positionV relativeFrom="paragraph">
                  <wp:posOffset>3524250</wp:posOffset>
                </wp:positionV>
                <wp:extent cx="702818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18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Pr="001603EF" w:rsidRDefault="001603EF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Persona pro-activa con capacidad para dar alternativas de solución a un determinado problema, perseverante, responsable y comprometido con la causa y los objetivos a alcanzar. Abierto a aprender cualquier tipo de tecnología. He trabajado como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freelance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desarrollando distintas páginas web utilizando HTML5, CSS3,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Jquery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Wordpress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Bootstrap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También tengo un proyecto personal realizado en PHP nativo y otro utilizando el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framework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Laravel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Como experiencia Laboral tengo: práctica industrial y profesional, ambas realizadas en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TecnoComp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como desarrollador en C# y base de datos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Desarrollador web en </w:t>
                            </w:r>
                            <w:proofErr w:type="spellStart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Pulsor</w:t>
                            </w:r>
                            <w:proofErr w:type="spellEnd"/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comunicación digital desde agosto de 2016 </w:t>
                            </w:r>
                            <w:r w:rsidR="000F31C5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a septiembre de 2017</w:t>
                            </w:r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5B9F" id="_x0000_s1027" type="#_x0000_t202" style="position:absolute;margin-left:-42pt;margin-top:277.5pt;width:553.4pt;height:85.8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" filled="f" stroked="f">
                <v:textbox>
                  <w:txbxContent>
                    <w:p w:rsidR="006134D8" w:rsidRPr="001603EF" w:rsidRDefault="001603EF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4546A" w:themeColor="text2"/>
                          <w:sz w:val="18"/>
                          <w:szCs w:val="18"/>
                        </w:rPr>
                      </w:pPr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Persona pro-activa con capacidad para dar alternativas de solución a un determinado problema, perseverante, responsable y comprometido con la causa y los objetivos a alcanzar. Abierto a aprender cualquier tipo de tecnología. He trabajado como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freelance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desarrollando distintas páginas web utilizando HTML5, CSS3,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Jquery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Wordpress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Bootstrap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. También tengo un proyecto personal realizado en PHP nativo y otro utilizando el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framework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Laravel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. Como experiencia Laboral tengo: práctica industrial y profesional, ambas realizadas en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TecnoComp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como desarrollador en C# y base de datos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; Desarrollador web en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Pulsor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comunicación digital desde agosto de 2016 </w:t>
                      </w:r>
                      <w:r w:rsidR="000F31C5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a septiembre de 2017</w:t>
                      </w:r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CA4">
        <w:rPr>
          <w:noProof/>
          <w:lang w:val="es-ES" w:eastAsia="es-ES"/>
        </w:rPr>
        <w:drawing>
          <wp:anchor distT="0" distB="0" distL="114300" distR="114300" simplePos="0" relativeHeight="251631616" behindDoc="1" locked="0" layoutInCell="1" allowOverlap="1" wp14:anchorId="2E3F9602" wp14:editId="586A9B80">
            <wp:simplePos x="0" y="0"/>
            <wp:positionH relativeFrom="page">
              <wp:posOffset>-8626</wp:posOffset>
            </wp:positionH>
            <wp:positionV relativeFrom="paragraph">
              <wp:posOffset>-914400</wp:posOffset>
            </wp:positionV>
            <wp:extent cx="7569200" cy="24218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42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CA4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CDC5000" wp14:editId="7AF5C2F3">
                <wp:simplePos x="0" y="0"/>
                <wp:positionH relativeFrom="margin">
                  <wp:posOffset>2872476</wp:posOffset>
                </wp:positionH>
                <wp:positionV relativeFrom="paragraph">
                  <wp:posOffset>7297912</wp:posOffset>
                </wp:positionV>
                <wp:extent cx="3627755" cy="2070340"/>
                <wp:effectExtent l="0" t="0" r="0" b="635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Default="00F4614B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Freelance</w:t>
                            </w:r>
                            <w:proofErr w:type="spellEnd"/>
                          </w:p>
                          <w:p w:rsidR="00385645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tema de </w:t>
                            </w:r>
                            <w:proofErr w:type="spellStart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sbonxs.cl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tema </w:t>
                            </w:r>
                            <w:proofErr w:type="spellStart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todostock.cl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tema </w:t>
                            </w:r>
                            <w:proofErr w:type="spellStart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palestino.cl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en PHP nativo de armatugrupomusical.com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tema </w:t>
                            </w:r>
                            <w:proofErr w:type="spellStart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deportepais.cl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en </w:t>
                            </w:r>
                            <w:proofErr w:type="spellStart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5.2 para smitechile.com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tema </w:t>
                            </w:r>
                            <w:proofErr w:type="spellStart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gacituapropiedades.cl</w:t>
                            </w:r>
                          </w:p>
                          <w:p w:rsidR="00385645" w:rsidRPr="00953C4A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D272" id="_x0000_s1028" type="#_x0000_t202" style="position:absolute;margin-left:226.2pt;margin-top:574.65pt;width:285.65pt;height:16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" filled="f" stroked="f">
                <v:textbox>
                  <w:txbxContent>
                    <w:p w:rsidR="00385645" w:rsidRDefault="00F4614B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Freelance</w:t>
                      </w:r>
                      <w:proofErr w:type="spellEnd"/>
                    </w:p>
                    <w:p w:rsidR="00385645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de Wordpress para sbonxs.cl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todostock.cl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palestino.cl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en PHP nativo de armatugrupomusical.com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deportepais.cl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Desarrollo en </w:t>
                      </w:r>
                      <w:proofErr w:type="spellStart"/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5.2 para smitechile.com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gacituapropiedades.cl</w:t>
                      </w:r>
                    </w:p>
                    <w:p w:rsidR="00385645" w:rsidRPr="00953C4A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CA4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44D1E6" wp14:editId="08353482">
                <wp:simplePos x="0" y="0"/>
                <wp:positionH relativeFrom="column">
                  <wp:posOffset>3301258</wp:posOffset>
                </wp:positionH>
                <wp:positionV relativeFrom="paragraph">
                  <wp:posOffset>6973450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B9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00" o:spid="_x0000_s1026" type="#_x0000_t176" style="position:absolute;margin-left:259.95pt;margin-top:549.1pt;width:227.7pt;height:20.6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0F31C5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C2C0B6E" wp14:editId="40BF819B">
                <wp:simplePos x="0" y="0"/>
                <wp:positionH relativeFrom="margin">
                  <wp:posOffset>3277881</wp:posOffset>
                </wp:positionH>
                <wp:positionV relativeFrom="paragraph">
                  <wp:posOffset>6949608</wp:posOffset>
                </wp:positionV>
                <wp:extent cx="2880995" cy="1404620"/>
                <wp:effectExtent l="0" t="0" r="0" b="2540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F4614B" w:rsidRDefault="005E759B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2014 a 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63C82" id="_x0000_s1029" type="#_x0000_t202" style="position:absolute;margin-left:258.1pt;margin-top:547.2pt;width:226.8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" filled="f" stroked="f">
                <v:textbox style="mso-fit-shape-to-text:t">
                  <w:txbxContent>
                    <w:p w:rsidR="00385645" w:rsidRPr="00F4614B" w:rsidRDefault="005E759B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2014 a la fecha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2B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DC00E3" wp14:editId="4C1AB551">
                <wp:simplePos x="0" y="0"/>
                <wp:positionH relativeFrom="column">
                  <wp:posOffset>2938888</wp:posOffset>
                </wp:positionH>
                <wp:positionV relativeFrom="paragraph">
                  <wp:posOffset>6804828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8B61B" id="Conector recto 28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535.8pt" to="495.9pt,5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" strokecolor="#6cc6c9" strokeweight="1.5pt">
                <v:stroke joinstyle="miter"/>
              </v:lin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AACEC0" wp14:editId="2ECA6BED">
                <wp:simplePos x="0" y="0"/>
                <wp:positionH relativeFrom="column">
                  <wp:posOffset>497469</wp:posOffset>
                </wp:positionH>
                <wp:positionV relativeFrom="paragraph">
                  <wp:posOffset>7018032</wp:posOffset>
                </wp:positionV>
                <wp:extent cx="1001395" cy="262255"/>
                <wp:effectExtent l="0" t="0" r="8255" b="4445"/>
                <wp:wrapNone/>
                <wp:docPr id="39" name="Terminad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335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39" o:spid="_x0000_s1026" type="#_x0000_t116" style="position:absolute;margin-left:39.15pt;margin-top:552.6pt;width:78.85pt;height:20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" fillcolor="#6cc6c9" stroked="f" strokeweight="1pt"/>
            </w:pict>
          </mc:Fallback>
        </mc:AlternateContent>
      </w:r>
      <w:r w:rsidR="000E1CBB" w:rsidRP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69B2436" wp14:editId="28C8FF8A">
                <wp:simplePos x="0" y="0"/>
                <wp:positionH relativeFrom="page">
                  <wp:posOffset>0</wp:posOffset>
                </wp:positionH>
                <wp:positionV relativeFrom="paragraph">
                  <wp:posOffset>7237095</wp:posOffset>
                </wp:positionV>
                <wp:extent cx="3764915" cy="31051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Edda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Cunneo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Donaggio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E-88 (Antofagasta)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A6D7" id="_x0000_s1030" type="#_x0000_t202" style="position:absolute;margin-left:0;margin-top:569.85pt;width:296.45pt;height:24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" filled="f" stroked="f">
                <v:textbox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Edda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Cunneo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Donaggio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E-88 (Antofagasta)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1CBB" w:rsidRP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2001565" wp14:editId="18418961">
                <wp:simplePos x="0" y="0"/>
                <wp:positionH relativeFrom="margin">
                  <wp:posOffset>473075</wp:posOffset>
                </wp:positionH>
                <wp:positionV relativeFrom="paragraph">
                  <wp:posOffset>7013587</wp:posOffset>
                </wp:positionV>
                <wp:extent cx="1045210" cy="14046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2001-2003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FD5EE" id="_x0000_s1031" type="#_x0000_t202" style="position:absolute;margin-left:37.25pt;margin-top:552.25pt;width:82.3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" filled="f" stroked="f">
                <v:textbox style="mso-fit-shape-to-text:t"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2001-2003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3FFEDE" wp14:editId="23216012">
                <wp:simplePos x="0" y="0"/>
                <wp:positionH relativeFrom="column">
                  <wp:posOffset>486937</wp:posOffset>
                </wp:positionH>
                <wp:positionV relativeFrom="paragraph">
                  <wp:posOffset>7767356</wp:posOffset>
                </wp:positionV>
                <wp:extent cx="1001395" cy="262255"/>
                <wp:effectExtent l="0" t="0" r="8255" b="4445"/>
                <wp:wrapNone/>
                <wp:docPr id="42" name="Terminad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AE56" id="Terminador 42" o:spid="_x0000_s1026" type="#_x0000_t116" style="position:absolute;margin-left:38.35pt;margin-top:611.6pt;width:78.85pt;height:20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" fillcolor="#6cc6c9" stroked="f" strokeweight="1pt"/>
            </w:pict>
          </mc:Fallback>
        </mc:AlternateContent>
      </w:r>
      <w:r w:rsidR="000E1CBB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26F48B6" wp14:editId="12455479">
                <wp:simplePos x="0" y="0"/>
                <wp:positionH relativeFrom="margin">
                  <wp:posOffset>473075</wp:posOffset>
                </wp:positionH>
                <wp:positionV relativeFrom="paragraph">
                  <wp:posOffset>7765415</wp:posOffset>
                </wp:positionV>
                <wp:extent cx="1045210" cy="1404620"/>
                <wp:effectExtent l="0" t="0" r="0" b="254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2004-2009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D3323" id="_x0000_s1032" type="#_x0000_t202" style="position:absolute;margin-left:37.25pt;margin-top:611.45pt;width:82.3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" filled="f" stroked="f">
                <v:textbox style="mso-fit-shape-to-text:t"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2004-2009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 w:rsidRP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C65E15" wp14:editId="3D1400FA">
                <wp:simplePos x="0" y="0"/>
                <wp:positionH relativeFrom="page">
                  <wp:posOffset>0</wp:posOffset>
                </wp:positionH>
                <wp:positionV relativeFrom="paragraph">
                  <wp:posOffset>8010297</wp:posOffset>
                </wp:positionV>
                <wp:extent cx="3764915" cy="31051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Colegio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Ozanam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(Santiago)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06BC" id="_x0000_s1033" type="#_x0000_t202" style="position:absolute;margin-left:0;margin-top:630.75pt;width:296.45pt;height:24.4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" filled="f" stroked="f">
                <v:textbox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Colegio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Ozanam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(Santiago)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1CBB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765D3F" wp14:editId="2EE41F57">
                <wp:simplePos x="0" y="0"/>
                <wp:positionH relativeFrom="margin">
                  <wp:posOffset>482600</wp:posOffset>
                </wp:positionH>
                <wp:positionV relativeFrom="paragraph">
                  <wp:posOffset>6141720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0E1CBB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1998-2000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9C8D1" id="_x0000_s1034" type="#_x0000_t202" style="position:absolute;margin-left:38pt;margin-top:483.6pt;width:82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" filled="f" stroked="f">
                <v:textbox style="mso-fit-shape-to-text:t">
                  <w:txbxContent>
                    <w:p w:rsidR="00953C4A" w:rsidRPr="000E1CBB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1998-2000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932433" wp14:editId="27E078F8">
                <wp:simplePos x="0" y="0"/>
                <wp:positionH relativeFrom="margin">
                  <wp:posOffset>-880110</wp:posOffset>
                </wp:positionH>
                <wp:positionV relativeFrom="paragraph">
                  <wp:posOffset>6426200</wp:posOffset>
                </wp:positionV>
                <wp:extent cx="371792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0E1CBB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Liceo Miguel Rafael Prado (Independencia, Santiago)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1852" id="_x0000_s1035" type="#_x0000_t202" style="position:absolute;margin-left:-69.3pt;margin-top:506pt;width:292.75pt;height:5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" filled="f" stroked="f">
                <v:textbox>
                  <w:txbxContent>
                    <w:p w:rsidR="00953C4A" w:rsidRPr="000E1CBB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Liceo Miguel Rafael Prado (Independencia, Santiago)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8D7DA9" wp14:editId="741AB13E">
                <wp:simplePos x="0" y="0"/>
                <wp:positionH relativeFrom="column">
                  <wp:posOffset>-632784</wp:posOffset>
                </wp:positionH>
                <wp:positionV relativeFrom="paragraph">
                  <wp:posOffset>6078604</wp:posOffset>
                </wp:positionV>
                <wp:extent cx="3359150" cy="0"/>
                <wp:effectExtent l="0" t="0" r="317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15A8" id="Conector recto 3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478.65pt" to="214.65pt,4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" strokecolor="#6cc6c9" strokeweight="1.5pt">
                <v:stroke joinstyle="miter"/>
              </v:lin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0E8ECF" wp14:editId="2C897BA2">
                <wp:simplePos x="0" y="0"/>
                <wp:positionH relativeFrom="margin">
                  <wp:posOffset>467624</wp:posOffset>
                </wp:positionH>
                <wp:positionV relativeFrom="paragraph">
                  <wp:posOffset>5316855</wp:posOffset>
                </wp:positionV>
                <wp:extent cx="1045210" cy="140462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0E1CBB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E1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pacing w:val="-15"/>
                                <w:sz w:val="24"/>
                                <w:szCs w:val="24"/>
                                <w:lang w:eastAsia="es-CL"/>
                              </w:rPr>
                              <w:t>2010-2015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6AEFF" id="_x0000_s1036" type="#_x0000_t202" style="position:absolute;margin-left:36.8pt;margin-top:418.65pt;width:82.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iZFAIAAAME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" filled="f" stroked="f">
                <v:textbox style="mso-fit-shape-to-text:t">
                  <w:txbxContent>
                    <w:p w:rsidR="00953C4A" w:rsidRPr="000E1CBB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E1CBB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pacing w:val="-15"/>
                          <w:sz w:val="24"/>
                          <w:szCs w:val="24"/>
                          <w:lang w:eastAsia="es-CL"/>
                        </w:rPr>
                        <w:t>2010-2015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158C6ED" wp14:editId="35D43A1B">
                <wp:simplePos x="0" y="0"/>
                <wp:positionH relativeFrom="page">
                  <wp:posOffset>726440</wp:posOffset>
                </wp:positionH>
                <wp:positionV relativeFrom="paragraph">
                  <wp:posOffset>2368286</wp:posOffset>
                </wp:positionV>
                <wp:extent cx="6833870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605980" w:rsidRDefault="00C40137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Edad:</w:t>
                            </w:r>
                            <w:r w:rsidR="000E1CBB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="001603E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25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 </w:t>
                            </w:r>
                            <w:r w:rsidR="00AD5FC0"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Teléfono/celular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:   +56973712292    </w:t>
                            </w:r>
                            <w:r w:rsidR="009B749D"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E-mail: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="00807BB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contacto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@</w:t>
                            </w:r>
                            <w:r w:rsidR="00807BB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fgacitua.cl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AAD6" id="_x0000_s1037" type="#_x0000_t202" style="position:absolute;margin-left:57.2pt;margin-top:186.5pt;width:538.1pt;height:2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" filled="f" stroked="f">
                <v:textbox>
                  <w:txbxContent>
                    <w:p w:rsidR="009B749D" w:rsidRPr="00605980" w:rsidRDefault="00C40137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Edad:</w:t>
                      </w:r>
                      <w:r w:rsidR="000E1CBB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="001603EF">
                        <w:rPr>
                          <w:rFonts w:ascii="Century Gothic" w:hAnsi="Century Gothic"/>
                          <w:b/>
                          <w:color w:val="4B7F83"/>
                        </w:rPr>
                        <w:t>25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 </w:t>
                      </w:r>
                      <w:r w:rsidR="00AD5FC0"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Teléfono/celular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:   +56973712292    </w:t>
                      </w:r>
                      <w:r w:rsidR="009B749D"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E-mail: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="00807BB6">
                        <w:rPr>
                          <w:rFonts w:ascii="Century Gothic" w:hAnsi="Century Gothic"/>
                          <w:b/>
                          <w:color w:val="4B7F83"/>
                        </w:rPr>
                        <w:t>contacto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>@</w:t>
                      </w:r>
                      <w:r w:rsidR="00807BB6">
                        <w:rPr>
                          <w:rFonts w:ascii="Century Gothic" w:hAnsi="Century Gothic"/>
                          <w:b/>
                          <w:color w:val="4B7F83"/>
                        </w:rPr>
                        <w:t>fgacitua.cl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5E6A4" wp14:editId="282DEA56">
                <wp:simplePos x="0" y="0"/>
                <wp:positionH relativeFrom="margin">
                  <wp:posOffset>-201295</wp:posOffset>
                </wp:positionH>
                <wp:positionV relativeFrom="paragraph">
                  <wp:posOffset>2674991</wp:posOffset>
                </wp:positionV>
                <wp:extent cx="6109335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710E3" id="Conector recto 19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85pt,210.65pt" to="465.2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" strokecolor="#6cc6c9" strokeweight="1.5pt">
                <v:stroke joinstyle="miter"/>
                <w10:wrap anchorx="margin"/>
              </v:lin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21192D" wp14:editId="72CFAE15">
                <wp:simplePos x="0" y="0"/>
                <wp:positionH relativeFrom="column">
                  <wp:posOffset>3237230</wp:posOffset>
                </wp:positionH>
                <wp:positionV relativeFrom="paragraph">
                  <wp:posOffset>5275304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BBA4" id="Proceso alternativo 222" o:spid="_x0000_s1026" type="#_x0000_t176" style="position:absolute;margin-left:254.9pt;margin-top:415.4pt;width:227.7pt;height:20.6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cVdt&#10;R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4565A8F" wp14:editId="1FDCEE67">
                <wp:simplePos x="0" y="0"/>
                <wp:positionH relativeFrom="margin">
                  <wp:posOffset>3149600</wp:posOffset>
                </wp:positionH>
                <wp:positionV relativeFrom="paragraph">
                  <wp:posOffset>5274310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BF5CA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Febrero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 Mayo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C80C4" id="_x0000_s1039" type="#_x0000_t202" style="position:absolute;margin-left:248pt;margin-top:415.3pt;width:226.8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" filled="f" stroked="f">
                <v:textbox style="mso-fit-shape-to-text:t">
                  <w:txbxContent>
                    <w:p w:rsidR="00385645" w:rsidRPr="00953C4A" w:rsidRDefault="00BF5CA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Febrero a Mayo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8541" behindDoc="0" locked="0" layoutInCell="1" allowOverlap="1" wp14:anchorId="79B29FB6" wp14:editId="54A5EF18">
                <wp:simplePos x="0" y="0"/>
                <wp:positionH relativeFrom="column">
                  <wp:posOffset>510540</wp:posOffset>
                </wp:positionH>
                <wp:positionV relativeFrom="paragraph">
                  <wp:posOffset>6160135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83F3" id="Terminador 256" o:spid="_x0000_s1026" type="#_x0000_t116" style="position:absolute;margin-left:40.2pt;margin-top:485.05pt;width:78.85pt;height:20.65pt;z-index:251628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CdbJQ93gAAAAsBAAAPAAAAZHJzL2Rv&#10;d25yZXYueG1sTI/LTsMwEEX3SPyDNUjsqO1Q0TSNUyEkWLGhBXXrxkMc1Y8Qu2n4e4YV7GY0R3fO&#10;rbezd2zCMfUxKJALAQxDG00fOgXv++e7EljKOhjtYkAF35hg21xf1boy8RLecNrljlFISJVWYHMe&#10;Ks5Ta9HrtIgDBrp9xtHrTOvYcTPqC4V7xwshHrjXfaAPVg/4ZLE97c5egX4ZZeG+XvOhLVcf6zzY&#10;w36ySt3ezI8bYBnn/AfDrz6pQ0NOx3gOJjGnoBRLIhWsV0ICI6C4L2k4EimkXAJvav6/Q/MD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nWyUPd4AAAALAQAADwAAAAAAAAAAAAAAAAD7&#10;BAAAZHJzL2Rvd25yZXYueG1sUEsFBgAAAAAEAAQA8wAAAAYGAAAAAA==&#10;" fillcolor="#6cc6c9" stroked="f" strokeweight="1pt"/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24DCC" wp14:editId="2AFF8266">
                <wp:simplePos x="0" y="0"/>
                <wp:positionH relativeFrom="column">
                  <wp:posOffset>503169</wp:posOffset>
                </wp:positionH>
                <wp:positionV relativeFrom="paragraph">
                  <wp:posOffset>5318310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D023" id="Terminador 26" o:spid="_x0000_s1026" type="#_x0000_t116" style="position:absolute;margin-left:39.6pt;margin-top:418.75pt;width:78.85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" fillcolor="#6cc6c9" stroked="f" strokeweight="1pt"/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3A3D20" wp14:editId="0047C5B4">
                <wp:simplePos x="0" y="0"/>
                <wp:positionH relativeFrom="margin">
                  <wp:posOffset>-880745</wp:posOffset>
                </wp:positionH>
                <wp:positionV relativeFrom="paragraph">
                  <wp:posOffset>5582920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Ingeniero Civil Informático</w:t>
                            </w:r>
                          </w:p>
                          <w:p w:rsidR="00953C4A" w:rsidRPr="00C860D3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Universidad San Sebastián, titulado.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CF87" id="_x0000_s1040" type="#_x0000_t202" style="position:absolute;margin-left:-69.35pt;margin-top:439.6pt;width:285.65pt;height:51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" filled="f" stroked="f">
                <v:textbox>
                  <w:txbxContent>
                    <w:p w:rsidR="00953C4A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Ingeniero Civil Informático</w:t>
                      </w:r>
                    </w:p>
                    <w:p w:rsidR="00953C4A" w:rsidRPr="00C860D3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Universidad San Sebastián, titulado.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82C08" wp14:editId="093E1E1B">
                <wp:simplePos x="0" y="0"/>
                <wp:positionH relativeFrom="margin">
                  <wp:posOffset>2846705</wp:posOffset>
                </wp:positionH>
                <wp:positionV relativeFrom="paragraph">
                  <wp:posOffset>4994646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E2DA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393.3pt" to="224.5pt,7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M3qPpuEAAAAMAQAADwAAAAAAAAAAAAAAAAAvBAAAZHJzL2Rvd25yZXYueG1sUEsFBgAAAAAEAAQA&#10;8wAAAD0FAAAAAA==&#10;" strokecolor="#6cc6c9" strokeweight=".5pt">
                <v:stroke joinstyle="miter"/>
                <w10:wrap anchorx="margin"/>
              </v:lin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15A297" wp14:editId="6C0B37D8">
                <wp:simplePos x="0" y="0"/>
                <wp:positionH relativeFrom="margin">
                  <wp:posOffset>3454987</wp:posOffset>
                </wp:positionH>
                <wp:positionV relativeFrom="paragraph">
                  <wp:posOffset>4655748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D3F28" id="_x0000_s1041" type="#_x0000_t202" style="position:absolute;margin-left:272.05pt;margin-top:366.6pt;width:201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BeFwIAAAQEAAAOAAAAZHJzL2Uyb0RvYy54bWysU9uO2yAQfa/Uf0C8N740zm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6A5421" wp14:editId="5B2A36CD">
                <wp:simplePos x="0" y="0"/>
                <wp:positionH relativeFrom="margin">
                  <wp:posOffset>-262410</wp:posOffset>
                </wp:positionH>
                <wp:positionV relativeFrom="paragraph">
                  <wp:posOffset>4631403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78202" id="_x0000_s1042" type="#_x0000_t202" style="position:absolute;margin-left:-20.65pt;margin-top:364.7pt;width:201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2BFwIAAAQEAAAOAAAAZHJzL2Uyb0RvYy54bWysU9uO2yAQfa/Uf0C8N77UyW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534E1" wp14:editId="7A4A96D8">
                <wp:simplePos x="0" y="0"/>
                <wp:positionH relativeFrom="column">
                  <wp:posOffset>3260725</wp:posOffset>
                </wp:positionH>
                <wp:positionV relativeFrom="paragraph">
                  <wp:posOffset>4643384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334B9" id="Rectángulo redondeado 22" o:spid="_x0000_s1026" style="position:absolute;margin-left:256.75pt;margin-top:365.6pt;width:235.35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BYwnxq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89C718" wp14:editId="32A7A97A">
                <wp:simplePos x="0" y="0"/>
                <wp:positionH relativeFrom="column">
                  <wp:posOffset>-470271</wp:posOffset>
                </wp:positionH>
                <wp:positionV relativeFrom="paragraph">
                  <wp:posOffset>4648200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6319B" id="Rectángulo redondeado 20" o:spid="_x0000_s1026" style="position:absolute;margin-left:-37.05pt;margin-top:366pt;width:235.35pt;height:28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AdAWT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1D8B47" wp14:editId="39751A74">
                <wp:simplePos x="0" y="0"/>
                <wp:positionH relativeFrom="page">
                  <wp:align>right</wp:align>
                </wp:positionH>
                <wp:positionV relativeFrom="paragraph">
                  <wp:posOffset>4600827</wp:posOffset>
                </wp:positionV>
                <wp:extent cx="7550785" cy="38671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0D9E6" id="Group 3" o:spid="_x0000_s1026" style="position:absolute;margin-left:543.35pt;margin-top:362.25pt;width:594.55pt;height:30.45pt;z-index:251687936;mso-position-horizontal:right;mso-position-horizontal-relative:page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84B10D" wp14:editId="6989228D">
                <wp:simplePos x="0" y="0"/>
                <wp:positionH relativeFrom="page">
                  <wp:align>left</wp:align>
                </wp:positionH>
                <wp:positionV relativeFrom="paragraph">
                  <wp:posOffset>4520241</wp:posOffset>
                </wp:positionV>
                <wp:extent cx="7550785" cy="8191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8D14" id="Rectángulo 25" o:spid="_x0000_s1026" style="position:absolute;margin-left:0;margin-top:355.9pt;width:594.55pt;height:6.45pt;z-index:251771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FF6B77" wp14:editId="7DCA91D0">
                <wp:simplePos x="0" y="0"/>
                <wp:positionH relativeFrom="margin">
                  <wp:align>center</wp:align>
                </wp:positionH>
                <wp:positionV relativeFrom="paragraph">
                  <wp:posOffset>3127351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28E49" id="_x0000_s1043" type="#_x0000_t202" style="position:absolute;margin-left:0;margin-top:246.25pt;width:187pt;height:110.6pt;z-index:2516500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48D3BE" wp14:editId="07F0118B">
                <wp:simplePos x="0" y="0"/>
                <wp:positionH relativeFrom="page">
                  <wp:align>left</wp:align>
                </wp:positionH>
                <wp:positionV relativeFrom="paragraph">
                  <wp:posOffset>3104000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33D0E" id="Rectángulo 11" o:spid="_x0000_s1026" style="position:absolute;margin-left:0;margin-top:244.4pt;width:594.55pt;height:30.7pt;z-index:2516428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ByNEJvcAAAACQEAAA8AAABkcnMvZG93&#10;bnJldi54bWxMj8tOwzAQRfdI/IM1SOyonUJRSDOpCiISS9ryAW4yxFH9iDJOG/4edwXL0R3de065&#10;mZ0VZxq5Dx4hWygQ5JvQ9r5D+DrUDzkIjtq32gZPCD/EsKlub0pdtOHid3Tex06kEs+FRjAxDoWU&#10;3BhymhdhIJ+y7zA6HdM5drId9SWVOyuXSj1Lp3ufFowe6M1Qc9pPDsHVYXocXj+2tVW8M+adPw+W&#10;Ee/v5u0aRKQ5/j3DFT+hQ5WYjmHyLQuLkEQiwlOeJ4FrnOUvGYgjwmqlliCrUv43qH4B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HI0Qm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FDDBC18" wp14:editId="188599D8">
                <wp:simplePos x="0" y="0"/>
                <wp:positionH relativeFrom="margin">
                  <wp:align>center</wp:align>
                </wp:positionH>
                <wp:positionV relativeFrom="paragraph">
                  <wp:posOffset>2062192</wp:posOffset>
                </wp:positionV>
                <wp:extent cx="374967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605980" w:rsidRDefault="00605980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Maruri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#650, Independencia. Santiago, 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A1334" id="_x0000_s1044" type="#_x0000_t202" style="position:absolute;margin-left:0;margin-top:162.4pt;width:295.25pt;height:110.6pt;z-index:2516418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kgFgIAAAM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" filled="f" stroked="f">
                <v:textbox style="mso-fit-shape-to-text:t">
                  <w:txbxContent>
                    <w:p w:rsidR="00E046C6" w:rsidRPr="00605980" w:rsidRDefault="00605980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Maruri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#650, Independencia. Santiago, Chile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86BC4FD" wp14:editId="39710FBA">
                <wp:simplePos x="0" y="0"/>
                <wp:positionH relativeFrom="margin">
                  <wp:align>center</wp:align>
                </wp:positionH>
                <wp:positionV relativeFrom="paragraph">
                  <wp:posOffset>2056154</wp:posOffset>
                </wp:positionV>
                <wp:extent cx="658114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586949" id="Grupo 9" o:spid="_x0000_s1026" style="position:absolute;margin-left:0;margin-top:161.9pt;width:518.2pt;height:22.2pt;z-index:251639808;mso-position-horizontal:center;mso-position-horizontal-relative:margin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  <w10:wrap anchorx="margin"/>
              </v:group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4175290A" wp14:editId="46B42FA3">
                <wp:simplePos x="0" y="0"/>
                <wp:positionH relativeFrom="margin">
                  <wp:align>center</wp:align>
                </wp:positionH>
                <wp:positionV relativeFrom="paragraph">
                  <wp:posOffset>1419584</wp:posOffset>
                </wp:positionV>
                <wp:extent cx="66579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C4013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Francisco Javier Gacitúa Maturana</w:t>
                            </w:r>
                          </w:p>
                          <w:p w:rsidR="00983BF1" w:rsidRPr="00983BF1" w:rsidRDefault="00C4013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Ingeniero Civil Informático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5290A" id="_x0000_s1045" type="#_x0000_t202" style="position:absolute;margin-left:0;margin-top:111.8pt;width:524.25pt;height:110.6pt;z-index:2516346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" stroked="f">
                <v:textbox style="mso-fit-shape-to-text:t">
                  <w:txbxContent>
                    <w:p w:rsidR="00983BF1" w:rsidRDefault="00C4013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Francisco Javier Gacitúa Maturana</w:t>
                      </w:r>
                    </w:p>
                    <w:p w:rsidR="00983BF1" w:rsidRPr="00983BF1" w:rsidRDefault="00C4013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Ingeniero Civil Informático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980">
        <w:br w:type="page"/>
      </w:r>
      <w:bookmarkStart w:id="0" w:name="_GoBack"/>
      <w:bookmarkEnd w:id="0"/>
    </w:p>
    <w:p w:rsidR="005E759B" w:rsidRDefault="006F60D7">
      <w:pPr>
        <w:rPr>
          <w:noProof/>
          <w:lang w:eastAsia="es-C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4C16BFC9" wp14:editId="1FC86574">
                <wp:simplePos x="0" y="0"/>
                <wp:positionH relativeFrom="margin">
                  <wp:posOffset>1489710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9B" w:rsidRPr="00EC1BC7" w:rsidRDefault="005E759B" w:rsidP="005E759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6BFC9" id="_x0000_s1046" type="#_x0000_t202" style="position:absolute;margin-left:117.3pt;margin-top:0;width:201.1pt;height:110.6pt;z-index:251941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" filled="f" stroked="f">
                <v:textbox style="mso-fit-shape-to-text:t">
                  <w:txbxContent>
                    <w:p w:rsidR="005E759B" w:rsidRPr="00EC1BC7" w:rsidRDefault="005E759B" w:rsidP="005E759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350B23CB" wp14:editId="0768FE89">
                <wp:simplePos x="0" y="0"/>
                <wp:positionH relativeFrom="margin">
                  <wp:posOffset>1426845</wp:posOffset>
                </wp:positionH>
                <wp:positionV relativeFrom="paragraph">
                  <wp:posOffset>-66675</wp:posOffset>
                </wp:positionV>
                <wp:extent cx="2680970" cy="412115"/>
                <wp:effectExtent l="0" t="0" r="5080" b="6985"/>
                <wp:wrapNone/>
                <wp:docPr id="2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70" cy="412115"/>
                          <a:chOff x="405442" y="0"/>
                          <a:chExt cx="2988945" cy="412439"/>
                        </a:xfrm>
                      </wpg:grpSpPr>
                      <wps:wsp>
                        <wps:cNvPr id="261" name="Rectángulo redondeado 261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dondear rectángulo de esquina del mismo lado 27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12804" id="Group 4" o:spid="_x0000_s1026" style="position:absolute;margin-left:112.35pt;margin-top:-5.25pt;width:211.1pt;height:32.45pt;z-index:251939840;mso-position-horizontal-relative:margin;mso-width-relative:margin;mso-height-relative:margin" coordorigin="4054" coordsize="29889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">
                <v:roundrect id="Rectángulo redondeado 261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" fillcolor="#dadada" stroked="f" strokeweight="1pt">
                  <v:stroke joinstyle="miter"/>
                </v:roundrect>
                <v:shape id="Redondear rectángulo de esquina del mismo lado 271" o:spid="_x0000_s1028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5E759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9E22A3" wp14:editId="73A3A58C">
                <wp:simplePos x="0" y="0"/>
                <wp:positionH relativeFrom="page">
                  <wp:posOffset>9525</wp:posOffset>
                </wp:positionH>
                <wp:positionV relativeFrom="paragraph">
                  <wp:posOffset>-142875</wp:posOffset>
                </wp:positionV>
                <wp:extent cx="7550785" cy="8191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9B" w:rsidRDefault="005E759B" w:rsidP="005E75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E22A3" id="Rectángulo 4" o:spid="_x0000_s1047" style="position:absolute;margin-left:.75pt;margin-top:-11.25pt;width:594.55pt;height:6.4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" fillcolor="#6cc6c9" stroked="f" strokeweight="1pt">
                <v:textbox>
                  <w:txbxContent>
                    <w:p w:rsidR="005E759B" w:rsidRDefault="005E759B" w:rsidP="005E75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E759B" w:rsidRDefault="006F60D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6CCCF9" wp14:editId="0A0038E3">
                <wp:simplePos x="0" y="0"/>
                <wp:positionH relativeFrom="column">
                  <wp:posOffset>3266440</wp:posOffset>
                </wp:positionH>
                <wp:positionV relativeFrom="paragraph">
                  <wp:posOffset>226060</wp:posOffset>
                </wp:positionV>
                <wp:extent cx="2891790" cy="262255"/>
                <wp:effectExtent l="0" t="0" r="3810" b="4445"/>
                <wp:wrapNone/>
                <wp:docPr id="45" name="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806B" id="Proceso alternativo 45" o:spid="_x0000_s1026" type="#_x0000_t176" style="position:absolute;margin-left:257.2pt;margin-top:17.8pt;width:227.7pt;height:20.6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C88B1B6" wp14:editId="43165880">
                <wp:simplePos x="0" y="0"/>
                <wp:positionH relativeFrom="margin">
                  <wp:posOffset>3251835</wp:posOffset>
                </wp:positionH>
                <wp:positionV relativeFrom="paragraph">
                  <wp:posOffset>228600</wp:posOffset>
                </wp:positionV>
                <wp:extent cx="2880995" cy="1404620"/>
                <wp:effectExtent l="0" t="0" r="0" b="254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9B" w:rsidRPr="00953C4A" w:rsidRDefault="001603EF" w:rsidP="005E759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Agosto </w:t>
                            </w:r>
                            <w:r w:rsidR="005E759B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2016</w:t>
                            </w:r>
                            <w:r w:rsidR="000F31C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gramStart"/>
                            <w:r w:rsidR="000F31C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Septiembre</w:t>
                            </w:r>
                            <w:proofErr w:type="gramEnd"/>
                            <w:r w:rsidR="000F31C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8B1B6" id="_x0000_s1048" type="#_x0000_t202" style="position:absolute;margin-left:256.05pt;margin-top:18pt;width:226.85pt;height:110.6pt;z-index:251897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" filled="f" stroked="f">
                <v:textbox style="mso-fit-shape-to-text:t">
                  <w:txbxContent>
                    <w:p w:rsidR="005E759B" w:rsidRPr="00953C4A" w:rsidRDefault="001603EF" w:rsidP="005E759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Agosto </w:t>
                      </w:r>
                      <w:r w:rsidR="005E759B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2016</w:t>
                      </w:r>
                      <w:r w:rsidR="000F31C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– </w:t>
                      </w:r>
                      <w:proofErr w:type="gramStart"/>
                      <w:r w:rsidR="000F31C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Septiembre</w:t>
                      </w:r>
                      <w:proofErr w:type="gramEnd"/>
                      <w:r w:rsidR="000F31C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1C5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4B4E07FB" wp14:editId="0B950E17">
                <wp:simplePos x="0" y="0"/>
                <wp:positionH relativeFrom="margin">
                  <wp:posOffset>-473710</wp:posOffset>
                </wp:positionH>
                <wp:positionV relativeFrom="paragraph">
                  <wp:posOffset>205741</wp:posOffset>
                </wp:positionV>
                <wp:extent cx="2830195" cy="254635"/>
                <wp:effectExtent l="0" t="0" r="0" b="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1C5" w:rsidRPr="00F4614B" w:rsidRDefault="000F31C5" w:rsidP="000F31C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2014 a 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07FB" id="_x0000_s1049" type="#_x0000_t202" style="position:absolute;margin-left:-37.3pt;margin-top:16.2pt;width:222.85pt;height:20.0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FgFQIAAAM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" filled="f" stroked="f">
                <v:textbox>
                  <w:txbxContent>
                    <w:p w:rsidR="000F31C5" w:rsidRPr="00F4614B" w:rsidRDefault="000F31C5" w:rsidP="000F31C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2014 a la fecha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1C5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04A3D07" wp14:editId="6B1429FB">
                <wp:simplePos x="0" y="0"/>
                <wp:positionH relativeFrom="column">
                  <wp:posOffset>-452599</wp:posOffset>
                </wp:positionH>
                <wp:positionV relativeFrom="paragraph">
                  <wp:posOffset>227965</wp:posOffset>
                </wp:positionV>
                <wp:extent cx="2891790" cy="262255"/>
                <wp:effectExtent l="0" t="0" r="3810" b="4445"/>
                <wp:wrapNone/>
                <wp:docPr id="232" name="Proceso alternativ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FA84" id="Proceso alternativo 232" o:spid="_x0000_s1026" type="#_x0000_t176" style="position:absolute;margin-left:-35.65pt;margin-top:17.95pt;width:227.7pt;height:20.6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5E759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9B6682" wp14:editId="07B891D3">
                <wp:simplePos x="0" y="0"/>
                <wp:positionH relativeFrom="margin">
                  <wp:posOffset>2867025</wp:posOffset>
                </wp:positionH>
                <wp:positionV relativeFrom="paragraph">
                  <wp:posOffset>19050</wp:posOffset>
                </wp:positionV>
                <wp:extent cx="0" cy="208597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44521" id="Conector recto 4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1.5pt" to="225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" strokecolor="#6cc6c9" strokeweight=".5pt">
                <v:stroke joinstyle="miter"/>
                <w10:wrap anchorx="margin"/>
              </v:line>
            </w:pict>
          </mc:Fallback>
        </mc:AlternateContent>
      </w:r>
    </w:p>
    <w:p w:rsidR="000F31C5" w:rsidRDefault="000F31C5">
      <w:r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4EBF0439" wp14:editId="1111DDDF">
                <wp:simplePos x="0" y="0"/>
                <wp:positionH relativeFrom="margin">
                  <wp:posOffset>-781049</wp:posOffset>
                </wp:positionH>
                <wp:positionV relativeFrom="paragraph">
                  <wp:posOffset>314325</wp:posOffset>
                </wp:positionV>
                <wp:extent cx="3409950" cy="1504950"/>
                <wp:effectExtent l="0" t="0" r="0" b="0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1C5" w:rsidRDefault="000F31C5" w:rsidP="000F31C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Freelance</w:t>
                            </w:r>
                            <w:proofErr w:type="spellEnd"/>
                          </w:p>
                          <w:p w:rsidR="000F31C5" w:rsidRPr="000F31C5" w:rsidRDefault="000F31C5" w:rsidP="000F31C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templates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HTML-CSS-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Universidad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O’higgins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0439" id="_x0000_s1050" type="#_x0000_t202" style="position:absolute;margin-left:-61.5pt;margin-top:24.75pt;width:268.5pt;height:118.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" filled="f" stroked="f">
                <v:textbox>
                  <w:txbxContent>
                    <w:p w:rsidR="000F31C5" w:rsidRDefault="000F31C5" w:rsidP="000F31C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Freelance</w:t>
                      </w:r>
                      <w:proofErr w:type="spellEnd"/>
                    </w:p>
                    <w:p w:rsidR="000F31C5" w:rsidRPr="000F31C5" w:rsidRDefault="000F31C5" w:rsidP="000F31C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Desarrollo de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templates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HTML-CSS-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para Universidad de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O’higgins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759B" w:rsidRDefault="006F60D7">
      <w:r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15309D0" wp14:editId="59AC41B5">
                <wp:simplePos x="0" y="0"/>
                <wp:positionH relativeFrom="margin">
                  <wp:posOffset>2911475</wp:posOffset>
                </wp:positionH>
                <wp:positionV relativeFrom="paragraph">
                  <wp:posOffset>30480</wp:posOffset>
                </wp:positionV>
                <wp:extent cx="3627755" cy="2070340"/>
                <wp:effectExtent l="0" t="0" r="0" b="635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9B" w:rsidRDefault="005E759B" w:rsidP="005E759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Agencia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Pulsor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Limitada</w:t>
                            </w:r>
                          </w:p>
                          <w:p w:rsidR="005E759B" w:rsidRDefault="005E759B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temas para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Woocommerce</w:t>
                            </w:r>
                            <w:proofErr w:type="spellEnd"/>
                          </w:p>
                          <w:p w:rsidR="005E759B" w:rsidRDefault="005E759B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Integración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WebPay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Plus 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woocommerce</w:t>
                            </w:r>
                            <w:proofErr w:type="spellEnd"/>
                          </w:p>
                          <w:p w:rsidR="000F31C5" w:rsidRDefault="000F31C5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Programación en PHP para ampliar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  <w:p w:rsidR="000F31C5" w:rsidRPr="00F4614B" w:rsidRDefault="000F31C5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Optimización, mantención y migración de hosting</w:t>
                            </w:r>
                          </w:p>
                          <w:p w:rsidR="005E759B" w:rsidRPr="00953C4A" w:rsidRDefault="005E759B" w:rsidP="005E759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09D0" id="_x0000_s1051" type="#_x0000_t202" style="position:absolute;margin-left:229.25pt;margin-top:2.4pt;width:285.65pt;height:163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" filled="f" stroked="f">
                <v:textbox>
                  <w:txbxContent>
                    <w:p w:rsidR="005E759B" w:rsidRDefault="005E759B" w:rsidP="005E759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Agencia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Pulsor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Limitada</w:t>
                      </w:r>
                    </w:p>
                    <w:p w:rsidR="005E759B" w:rsidRDefault="005E759B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Desarrollo de temas para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Woocommerce</w:t>
                      </w:r>
                      <w:proofErr w:type="spellEnd"/>
                    </w:p>
                    <w:p w:rsidR="005E759B" w:rsidRDefault="005E759B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Integración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WebPay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Plus 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woocommerce</w:t>
                      </w:r>
                      <w:proofErr w:type="spellEnd"/>
                    </w:p>
                    <w:p w:rsidR="000F31C5" w:rsidRDefault="000F31C5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Programación en PHP para ampliar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wordpress</w:t>
                      </w:r>
                      <w:proofErr w:type="spellEnd"/>
                    </w:p>
                    <w:p w:rsidR="000F31C5" w:rsidRPr="00F4614B" w:rsidRDefault="000F31C5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Optimización, mantención y migración de hosting</w:t>
                      </w:r>
                    </w:p>
                    <w:p w:rsidR="005E759B" w:rsidRPr="00953C4A" w:rsidRDefault="005E759B" w:rsidP="005E759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759B" w:rsidRDefault="005E759B"/>
    <w:p w:rsidR="005E759B" w:rsidRDefault="005E759B"/>
    <w:p w:rsidR="005E759B" w:rsidRDefault="005E759B"/>
    <w:p w:rsidR="005E759B" w:rsidRDefault="005E759B"/>
    <w:p w:rsidR="005E759B" w:rsidRDefault="000F31C5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C2F1559" wp14:editId="0552BF58">
                <wp:simplePos x="0" y="0"/>
                <wp:positionH relativeFrom="margin">
                  <wp:posOffset>1407160</wp:posOffset>
                </wp:positionH>
                <wp:positionV relativeFrom="paragraph">
                  <wp:posOffset>227330</wp:posOffset>
                </wp:positionV>
                <wp:extent cx="255397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88C" w:rsidRPr="0034088C" w:rsidRDefault="0034088C" w:rsidP="0034088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Conocimiento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F1559" id="_x0000_s1052" type="#_x0000_t202" style="position:absolute;margin-left:110.8pt;margin-top:17.9pt;width:201.1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vIFg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" filled="f" stroked="f">
                <v:textbox style="mso-fit-shape-to-text:t">
                  <w:txbxContent>
                    <w:p w:rsidR="0034088C" w:rsidRPr="0034088C" w:rsidRDefault="0034088C" w:rsidP="0034088C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Conocimiento técnico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3AFED2D" wp14:editId="6F2AC420">
                <wp:simplePos x="0" y="0"/>
                <wp:positionH relativeFrom="margin">
                  <wp:posOffset>1272540</wp:posOffset>
                </wp:positionH>
                <wp:positionV relativeFrom="paragraph">
                  <wp:posOffset>225425</wp:posOffset>
                </wp:positionV>
                <wp:extent cx="2680970" cy="412115"/>
                <wp:effectExtent l="0" t="0" r="5080" b="6985"/>
                <wp:wrapNone/>
                <wp:docPr id="1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70" cy="412115"/>
                          <a:chOff x="405442" y="0"/>
                          <a:chExt cx="2988945" cy="412439"/>
                        </a:xfrm>
                      </wpg:grpSpPr>
                      <wps:wsp>
                        <wps:cNvPr id="14" name="Rectángulo redondeado 14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dondear rectángulo de esquina del mismo lado 23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279D3" id="Group 4" o:spid="_x0000_s1026" style="position:absolute;margin-left:100.2pt;margin-top:17.75pt;width:211.1pt;height:32.45pt;z-index:251767808;mso-position-horizontal-relative:margin;mso-width-relative:margin;mso-height-relative:margin" coordorigin="4054" coordsize="29889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">
                <v:roundrect id="Rectángulo redondeado 14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" fillcolor="#dadada" stroked="f" strokeweight="1pt">
                  <v:stroke joinstyle="miter"/>
                </v:roundrect>
                <v:shape id="Redondear rectángulo de esquina del mismo lado 23" o:spid="_x0000_s1028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936F78" wp14:editId="7128328C">
                <wp:simplePos x="0" y="0"/>
                <wp:positionH relativeFrom="page">
                  <wp:posOffset>8255</wp:posOffset>
                </wp:positionH>
                <wp:positionV relativeFrom="paragraph">
                  <wp:posOffset>226060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88C" w:rsidRDefault="0034088C" w:rsidP="003408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6F78" id="Rectángulo 16" o:spid="_x0000_s1053" style="position:absolute;margin-left:.65pt;margin-top:17.8pt;width:594.55pt;height:6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" fillcolor="#6cc6c9" stroked="f" strokeweight="1pt">
                <v:textbox>
                  <w:txbxContent>
                    <w:p w:rsidR="0034088C" w:rsidRDefault="0034088C" w:rsidP="0034088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E759B" w:rsidRDefault="005E759B"/>
    <w:p w:rsidR="005E759B" w:rsidRDefault="006F60D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214702" wp14:editId="20ADD53F">
                <wp:simplePos x="0" y="0"/>
                <wp:positionH relativeFrom="margin">
                  <wp:posOffset>4098290</wp:posOffset>
                </wp:positionH>
                <wp:positionV relativeFrom="paragraph">
                  <wp:posOffset>276860</wp:posOffset>
                </wp:positionV>
                <wp:extent cx="0" cy="1699260"/>
                <wp:effectExtent l="0" t="0" r="19050" b="34290"/>
                <wp:wrapNone/>
                <wp:docPr id="375" name="Conector rec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8A971" id="Conector recto 37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7pt,21.8pt" to="322.7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405E25" wp14:editId="6568AEF2">
                <wp:simplePos x="0" y="0"/>
                <wp:positionH relativeFrom="column">
                  <wp:posOffset>4222328</wp:posOffset>
                </wp:positionH>
                <wp:positionV relativeFrom="paragraph">
                  <wp:posOffset>228600</wp:posOffset>
                </wp:positionV>
                <wp:extent cx="2208363" cy="303878"/>
                <wp:effectExtent l="0" t="0" r="0" b="127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05E25" id="Cuadro de texto 238" o:spid="_x0000_s1054" type="#_x0000_t202" style="position:absolute;margin-left:332.45pt;margin-top:18pt;width:173.9pt;height:23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0C5D44" wp14:editId="0162F45D">
                <wp:simplePos x="0" y="0"/>
                <wp:positionH relativeFrom="column">
                  <wp:posOffset>1726769</wp:posOffset>
                </wp:positionH>
                <wp:positionV relativeFrom="paragraph">
                  <wp:posOffset>232410</wp:posOffset>
                </wp:positionV>
                <wp:extent cx="2208363" cy="303878"/>
                <wp:effectExtent l="0" t="0" r="0" b="127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C5D44" id="Cuadro de texto 226" o:spid="_x0000_s1055" type="#_x0000_t202" style="position:absolute;margin-left:135.95pt;margin-top:18.3pt;width:173.9pt;height:23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Frameworks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455499" wp14:editId="1ACB4FFF">
                <wp:simplePos x="0" y="0"/>
                <wp:positionH relativeFrom="margin">
                  <wp:posOffset>1758315</wp:posOffset>
                </wp:positionH>
                <wp:positionV relativeFrom="paragraph">
                  <wp:posOffset>278765</wp:posOffset>
                </wp:positionV>
                <wp:extent cx="17145" cy="4235450"/>
                <wp:effectExtent l="0" t="0" r="20955" b="31750"/>
                <wp:wrapNone/>
                <wp:docPr id="374" name="Conector rec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4235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8200" id="Conector recto 374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5pt,21.95pt" to="139.8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C8A37C" wp14:editId="20348837">
                <wp:simplePos x="0" y="0"/>
                <wp:positionH relativeFrom="column">
                  <wp:posOffset>-650875</wp:posOffset>
                </wp:positionH>
                <wp:positionV relativeFrom="paragraph">
                  <wp:posOffset>234950</wp:posOffset>
                </wp:positionV>
                <wp:extent cx="2208363" cy="303878"/>
                <wp:effectExtent l="0" t="0" r="0" b="12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Diseño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37C" id="Cuadro de texto 47" o:spid="_x0000_s1056" type="#_x0000_t202" style="position:absolute;margin-left:-51.25pt;margin-top:18.5pt;width:173.9pt;height:23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Diseño web</w:t>
                      </w:r>
                    </w:p>
                  </w:txbxContent>
                </v:textbox>
              </v:shape>
            </w:pict>
          </mc:Fallback>
        </mc:AlternateContent>
      </w:r>
    </w:p>
    <w:p w:rsidR="005E759B" w:rsidRDefault="00231666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74F1130" wp14:editId="0F53397B">
                <wp:simplePos x="0" y="0"/>
                <wp:positionH relativeFrom="column">
                  <wp:posOffset>1821485</wp:posOffset>
                </wp:positionH>
                <wp:positionV relativeFrom="paragraph">
                  <wp:posOffset>259588</wp:posOffset>
                </wp:positionV>
                <wp:extent cx="2099945" cy="1198880"/>
                <wp:effectExtent l="0" t="0" r="14605" b="1270"/>
                <wp:wrapNone/>
                <wp:docPr id="381" name="Grupo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945" cy="1198880"/>
                          <a:chOff x="0" y="0"/>
                          <a:chExt cx="2100005" cy="1199072"/>
                        </a:xfrm>
                      </wpg:grpSpPr>
                      <wps:wsp>
                        <wps:cNvPr id="2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0630" cy="1199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D59" w:rsidRPr="00BB0535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Laravel</w:t>
                              </w:r>
                              <w:proofErr w:type="spellEnd"/>
                            </w:p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angular.js</w:t>
                              </w:r>
                            </w:p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Django</w:t>
                              </w:r>
                            </w:p>
                            <w:p w:rsidR="001E6D59" w:rsidRPr="00953C4A" w:rsidRDefault="001E6D59" w:rsidP="001E6D59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9" name="Grupo 229"/>
                        <wpg:cNvGrpSpPr/>
                        <wpg:grpSpPr>
                          <a:xfrm>
                            <a:off x="974785" y="422694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230" name="Elipse 230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Elipse 231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Elipse 233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2" name="Grupo 322"/>
                        <wpg:cNvGrpSpPr/>
                        <wpg:grpSpPr>
                          <a:xfrm>
                            <a:off x="974785" y="690113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23" name="Elipse 323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Elipse 324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Elipse 326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Elipse 327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upo 379"/>
                        <wpg:cNvGrpSpPr/>
                        <wpg:grpSpPr>
                          <a:xfrm>
                            <a:off x="974785" y="129396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286" name="Grupo 286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287" name="Elipse 287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Elipse 192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Elipse 193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Elipse 195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8" name="Elipse 378"/>
                          <wps:cNvSpPr/>
                          <wps:spPr>
                            <a:xfrm>
                              <a:off x="741872" y="0"/>
                              <a:ext cx="150601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4F1130" id="Grupo 381" o:spid="_x0000_s1057" style="position:absolute;margin-left:143.4pt;margin-top:20.45pt;width:165.35pt;height:94.4pt;z-index:251859968" coordsize="21000,1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">
                <v:shape id="_x0000_s1058" type="#_x0000_t202" style="position:absolute;width:12306;height:1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1E6D59" w:rsidRPr="00BB0535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Laravel</w:t>
                        </w:r>
                        <w:proofErr w:type="spellEnd"/>
                      </w:p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angular.js</w:t>
                        </w:r>
                      </w:p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Django</w:t>
                        </w:r>
                      </w:p>
                      <w:p w:rsidR="001E6D59" w:rsidRPr="00953C4A" w:rsidRDefault="001E6D59" w:rsidP="001E6D59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229" o:spid="_x0000_s1059" style="position:absolute;left:9747;top:4226;width:11253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oval id="Elipse 230" o:spid="_x0000_s1060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" fillcolor="#4b7f83" strokecolor="#4b7f83" strokeweight="2.25pt">
                    <v:stroke joinstyle="miter"/>
                  </v:oval>
                  <v:oval id="Elipse 231" o:spid="_x0000_s1061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" fillcolor="#4b7f83" strokecolor="#4b7f83" strokeweight="2.25pt">
                    <v:stroke joinstyle="miter"/>
                  </v:oval>
                  <v:oval id="Elipse 233" o:spid="_x0000_s1062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" filled="f" strokecolor="#4b7f83" strokeweight="2.25pt">
                    <v:stroke joinstyle="miter"/>
                  </v:oval>
                </v:group>
                <v:group id="Grupo 322" o:spid="_x0000_s1063" style="position:absolute;left:9747;top:6901;width:11253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oval id="Elipse 323" o:spid="_x0000_s1064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" fillcolor="#4b7f83" strokecolor="#4b7f83" strokeweight="2.25pt">
                    <v:stroke joinstyle="miter"/>
                  </v:oval>
                  <v:oval id="Elipse 324" o:spid="_x0000_s1065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" fillcolor="#4b7f83" strokecolor="#4b7f83" strokeweight="2.25pt">
                    <v:stroke joinstyle="miter"/>
                  </v:oval>
                  <v:oval id="Elipse 326" o:spid="_x0000_s1066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" filled="f" strokecolor="#4b7f83" strokeweight="2.25pt">
                    <v:stroke joinstyle="miter"/>
                  </v:oval>
                  <v:oval id="Elipse 327" o:spid="_x0000_s1067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" filled="f" strokecolor="#4b7f83" strokeweight="2.25pt">
                    <v:stroke joinstyle="miter"/>
                  </v:oval>
                </v:group>
                <v:group id="Grupo 379" o:spid="_x0000_s1068" style="position:absolute;left:9747;top:1293;width:11253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group id="Grupo 286" o:spid="_x0000_s1069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oval id="Elipse 287" o:spid="_x0000_s1070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192" o:spid="_x0000_s1071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" fillcolor="#4b7f83" strokecolor="#4b7f83" strokeweight="2.25pt">
                      <v:stroke joinstyle="miter"/>
                    </v:oval>
                    <v:oval id="Elipse 193" o:spid="_x0000_s1072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" fillcolor="#4b7f83" strokecolor="#4b7f83" strokeweight="2.25pt">
                      <v:stroke joinstyle="miter"/>
                    </v:oval>
                    <v:oval id="Elipse 195" o:spid="_x0000_s1073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" filled="f" strokecolor="#4b7f83" strokeweight="2.25pt">
                      <v:stroke joinstyle="miter"/>
                    </v:oval>
                  </v:group>
                  <v:oval id="Elipse 378" o:spid="_x0000_s1074" style="position:absolute;left:7418;width:1506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" fillcolor="#4b7f83" strokecolor="#4b7f83" strokeweight="2.25pt">
                    <v:stroke joinstyle="miter"/>
                  </v:oval>
                </v:group>
              </v:group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6D0D6DD" wp14:editId="14CF9216">
                <wp:simplePos x="0" y="0"/>
                <wp:positionH relativeFrom="column">
                  <wp:posOffset>-676275</wp:posOffset>
                </wp:positionH>
                <wp:positionV relativeFrom="paragraph">
                  <wp:posOffset>248920</wp:posOffset>
                </wp:positionV>
                <wp:extent cx="2203450" cy="3048000"/>
                <wp:effectExtent l="0" t="0" r="25400" b="0"/>
                <wp:wrapNone/>
                <wp:docPr id="380" name="Grupo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048000"/>
                          <a:chOff x="0" y="0"/>
                          <a:chExt cx="2203522" cy="2982176"/>
                        </a:xfrm>
                      </wpg:grpSpPr>
                      <wps:wsp>
                        <wps:cNvPr id="2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9641" cy="2982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535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HTML5</w:t>
                              </w:r>
                            </w:p>
                            <w:p w:rsidR="00BB0535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CSS3</w:t>
                              </w:r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Javascript</w:t>
                              </w:r>
                              <w:proofErr w:type="spellEnd"/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Bootstrap</w:t>
                              </w:r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PHP</w:t>
                              </w:r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</w:p>
                            <w:p w:rsidR="000F5CA4" w:rsidRDefault="000F5CA4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Photoshop</w:t>
                              </w:r>
                            </w:p>
                            <w:p w:rsidR="00E30AD5" w:rsidRDefault="00E30AD5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LESS</w:t>
                              </w:r>
                            </w:p>
                            <w:p w:rsidR="006F60D7" w:rsidRDefault="006F60D7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6F60D7" w:rsidRDefault="006F60D7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6F60D7" w:rsidRPr="00BB0535" w:rsidRDefault="006F60D7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BB0535" w:rsidRPr="00BB0535" w:rsidRDefault="00BB0535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BB0535" w:rsidRPr="00953C4A" w:rsidRDefault="00BB0535" w:rsidP="00BB0535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1069676" y="138022"/>
                            <a:ext cx="1116827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272" name="Grupo 272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267" name="Elipse 267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Elipse 268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Elipse 269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Elipse 270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Elipse 29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upo 49"/>
                        <wpg:cNvGrpSpPr/>
                        <wpg:grpSpPr>
                          <a:xfrm>
                            <a:off x="1069676" y="715992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279" name="Grupo 279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280" name="Elipse 280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Elipse 282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Elipse 283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Elipse 285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Elipse 48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upo 51"/>
                        <wpg:cNvGrpSpPr/>
                        <wpg:grpSpPr>
                          <a:xfrm>
                            <a:off x="1078302" y="457200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52" name="Grupo 52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53" name="Elipse 53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Elipse 54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Elipse 55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Elipse 56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Elipse 57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upo 58"/>
                        <wpg:cNvGrpSpPr/>
                        <wpg:grpSpPr>
                          <a:xfrm>
                            <a:off x="1078302" y="983411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59" name="Grupo 59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60" name="Elipse 60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Elipse 61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Elipse 62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Elipse 63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Elipse 196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" name="Grupo 199"/>
                        <wpg:cNvGrpSpPr/>
                        <wpg:grpSpPr>
                          <a:xfrm>
                            <a:off x="1078302" y="1518249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200" name="Grupo 200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201" name="Elipse 201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Elipse 204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Elipse 205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Elipse 206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7" name="Elipse 207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" name="Grupo 208"/>
                        <wpg:cNvGrpSpPr/>
                        <wpg:grpSpPr>
                          <a:xfrm>
                            <a:off x="1078302" y="1250830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210" name="Grupo 210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219" name="Elipse 219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Elipse 220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Elipse 221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Elipse 224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5" name="Elipse 225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upo 328"/>
                        <wpg:cNvGrpSpPr/>
                        <wpg:grpSpPr>
                          <a:xfrm>
                            <a:off x="1078302" y="1785668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329" name="Grupo 329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330" name="Elipse 330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Elipse 331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Elipse 332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Elipse 333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4" name="Elipse 334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0D6DD" id="Grupo 380" o:spid="_x0000_s1075" style="position:absolute;margin-left:-53.25pt;margin-top:19.6pt;width:173.5pt;height:240pt;z-index:251836416;mso-height-relative:margin" coordsize="22035,2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">
                <v:shape id="_x0000_s1076" type="#_x0000_t202" style="position:absolute;width:10696;height:29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:rsidR="00BB0535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HTML5</w:t>
                        </w:r>
                      </w:p>
                      <w:p w:rsidR="00BB0535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CSS3</w:t>
                        </w:r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Javascript</w:t>
                        </w:r>
                        <w:proofErr w:type="spellEnd"/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Bootstrap</w:t>
                        </w:r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PHP</w:t>
                        </w:r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Wordpress</w:t>
                        </w:r>
                        <w:proofErr w:type="spellEnd"/>
                      </w:p>
                      <w:p w:rsidR="000F5CA4" w:rsidRDefault="000F5CA4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Photoshop</w:t>
                        </w:r>
                      </w:p>
                      <w:p w:rsidR="00E30AD5" w:rsidRDefault="00E30AD5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LESS</w:t>
                        </w:r>
                      </w:p>
                      <w:p w:rsidR="006F60D7" w:rsidRDefault="006F60D7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6F60D7" w:rsidRDefault="006F60D7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6F60D7" w:rsidRPr="00BB0535" w:rsidRDefault="006F60D7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BB0535" w:rsidRPr="00BB0535" w:rsidRDefault="00BB0535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BB0535" w:rsidRPr="00953C4A" w:rsidRDefault="00BB0535" w:rsidP="00BB0535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32" o:spid="_x0000_s1077" style="position:absolute;left:10696;top:1380;width:11169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upo 272" o:spid="_x0000_s1078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oval id="Elipse 267" o:spid="_x0000_s1079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68" o:spid="_x0000_s1080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269" o:spid="_x0000_s1081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70" o:spid="_x0000_s1082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" fillcolor="#4b7f83" strokecolor="#4b7f83" strokeweight="2.25pt">
                      <v:stroke joinstyle="miter"/>
                    </v:oval>
                  </v:group>
                  <v:oval id="Elipse 29" o:spid="_x0000_s1083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" fillcolor="#4b7f83" strokecolor="#4b7f83" strokeweight="2.25pt">
                    <v:stroke joinstyle="miter"/>
                  </v:oval>
                </v:group>
                <v:group id="Grupo 49" o:spid="_x0000_s1084" style="position:absolute;left:10696;top:7159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upo 279" o:spid="_x0000_s1085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oval id="Elipse 280" o:spid="_x0000_s1086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282" o:spid="_x0000_s1087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83" o:spid="_x0000_s1088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85" o:spid="_x0000_s1089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48" o:spid="_x0000_s1090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" fillcolor="#4b7f83" strokecolor="#4b7f83" strokeweight="2.25pt">
                    <v:stroke joinstyle="miter"/>
                  </v:oval>
                </v:group>
                <v:group id="Grupo 51" o:spid="_x0000_s1091" style="position:absolute;left:10783;top:4572;width:11163;height:1504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upo 52" o:spid="_x0000_s1092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oval id="Elipse 53" o:spid="_x0000_s1093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54" o:spid="_x0000_s1094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" fillcolor="#4b7f83" strokecolor="#4b7f83" strokeweight="2.25pt">
                      <v:stroke joinstyle="miter"/>
                    </v:oval>
                    <v:oval id="Elipse 55" o:spid="_x0000_s1095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56" o:spid="_x0000_s1096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" fillcolor="#4b7f83" strokecolor="#4b7f83" strokeweight="2.25pt">
                      <v:stroke joinstyle="miter"/>
                    </v:oval>
                  </v:group>
                  <v:oval id="Elipse 57" o:spid="_x0000_s1097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" fillcolor="#4b7f83" strokecolor="#4b7f83" strokeweight="2.25pt">
                    <v:stroke joinstyle="miter"/>
                  </v:oval>
                </v:group>
                <v:group id="Grupo 58" o:spid="_x0000_s1098" style="position:absolute;left:10783;top:9834;width:11163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upo 59" o:spid="_x0000_s1099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Elipse 60" o:spid="_x0000_s1100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" fillcolor="#4b7f83" strokecolor="#4b7f83" strokeweight="2.25pt">
                      <v:stroke joinstyle="miter"/>
                    </v:oval>
                    <v:oval id="Elipse 61" o:spid="_x0000_s1101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62" o:spid="_x0000_s1102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63" o:spid="_x0000_s1103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" fillcolor="#4b7f83" strokecolor="#4b7f83" strokeweight="2.25pt">
                      <v:stroke joinstyle="miter"/>
                    </v:oval>
                  </v:group>
                  <v:oval id="Elipse 196" o:spid="_x0000_s1104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" fillcolor="#4b7f83" strokecolor="#4b7f83" strokeweight="2.25pt">
                    <v:stroke joinstyle="miter"/>
                  </v:oval>
                </v:group>
                <v:group id="Grupo 199" o:spid="_x0000_s1105" style="position:absolute;left:10783;top:15182;width:11163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Grupo 200" o:spid="_x0000_s1106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Elipse 201" o:spid="_x0000_s110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04" o:spid="_x0000_s110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05" o:spid="_x0000_s110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06" o:spid="_x0000_s111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" fillcolor="#4b7f83" strokecolor="#4b7f83" strokeweight="2.25pt">
                      <v:stroke joinstyle="miter"/>
                    </v:oval>
                  </v:group>
                  <v:oval id="Elipse 207" o:spid="_x0000_s1111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" fillcolor="#4b7f83" strokecolor="#4b7f83" strokeweight="2.25pt">
                    <v:stroke joinstyle="miter"/>
                  </v:oval>
                </v:group>
                <v:group id="Grupo 208" o:spid="_x0000_s1112" style="position:absolute;left:10783;top:12508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upo 210" o:spid="_x0000_s1113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oval id="Elipse 219" o:spid="_x0000_s1114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20" o:spid="_x0000_s1115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221" o:spid="_x0000_s1116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24" o:spid="_x0000_s1117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" filled="f" strokecolor="#4b7f83" strokeweight="2.25pt">
                      <v:stroke joinstyle="miter"/>
                    </v:oval>
                  </v:group>
                  <v:oval id="Elipse 225" o:spid="_x0000_s1118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" fillcolor="#4b7f83" strokecolor="#4b7f83" strokeweight="2.25pt">
                    <v:stroke joinstyle="miter"/>
                  </v:oval>
                </v:group>
                <v:group id="Grupo 328" o:spid="_x0000_s1119" style="position:absolute;left:10783;top:17856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group id="Grupo 329" o:spid="_x0000_s1120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oval id="Elipse 330" o:spid="_x0000_s1121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331" o:spid="_x0000_s1122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32" o:spid="_x0000_s1123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33" o:spid="_x0000_s1124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334" o:spid="_x0000_s1125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" fillcolor="#4b7f83" strokecolor="#4b7f83" strokeweight="2.25pt">
                    <v:stroke joinstyle="miter"/>
                  </v:oval>
                </v:group>
              </v:group>
            </w:pict>
          </mc:Fallback>
        </mc:AlternateContent>
      </w:r>
    </w:p>
    <w:p w:rsidR="005E759B" w:rsidRDefault="006F60D7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A241980" wp14:editId="55F33697">
                <wp:simplePos x="0" y="0"/>
                <wp:positionH relativeFrom="column">
                  <wp:posOffset>4158899</wp:posOffset>
                </wp:positionH>
                <wp:positionV relativeFrom="paragraph">
                  <wp:posOffset>20320</wp:posOffset>
                </wp:positionV>
                <wp:extent cx="2265045" cy="982980"/>
                <wp:effectExtent l="0" t="0" r="20955" b="0"/>
                <wp:wrapNone/>
                <wp:docPr id="382" name="Grupo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045" cy="982980"/>
                          <a:chOff x="0" y="0"/>
                          <a:chExt cx="1936103" cy="984169"/>
                        </a:xfrm>
                      </wpg:grpSpPr>
                      <wps:wsp>
                        <wps:cNvPr id="2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732" cy="98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MySQL</w:t>
                              </w:r>
                              <w:proofErr w:type="spellEnd"/>
                            </w:p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Oracle</w:t>
                              </w:r>
                            </w:p>
                            <w:p w:rsidR="000F31C5" w:rsidRDefault="000F31C5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MongoDB</w:t>
                              </w:r>
                              <w:proofErr w:type="spellEnd"/>
                            </w:p>
                            <w:p w:rsidR="001E6D59" w:rsidRPr="00BB0535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1E6D59" w:rsidRPr="00BB0535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1E6D59" w:rsidRPr="00953C4A" w:rsidRDefault="001E6D59" w:rsidP="001E6D59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6" name="Grupo 246"/>
                        <wpg:cNvGrpSpPr/>
                        <wpg:grpSpPr>
                          <a:xfrm>
                            <a:off x="802257" y="129396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247" name="Grupo 247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248" name="Elipse 248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Elipse 249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Elipse 250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Elipse 251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2" name="Elipse 252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4" name="Grupo 314"/>
                        <wpg:cNvGrpSpPr/>
                        <wpg:grpSpPr>
                          <a:xfrm>
                            <a:off x="810883" y="405441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15" name="Elipse 315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Elipse 316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Elipse 317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Elipse 318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Elipse 319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41980" id="Grupo 382" o:spid="_x0000_s1126" style="position:absolute;margin-left:327.45pt;margin-top:1.6pt;width:178.35pt;height:77.4pt;z-index:251827200;mso-width-relative:margin;mso-height-relative:margin" coordsize="19361,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">
                <v:shape id="_x0000_s1127" type="#_x0000_t202" style="position:absolute;width:9037;height:9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MySQL</w:t>
                        </w:r>
                        <w:proofErr w:type="spellEnd"/>
                      </w:p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Oracle</w:t>
                        </w:r>
                      </w:p>
                      <w:p w:rsidR="000F31C5" w:rsidRDefault="000F31C5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MongoDB</w:t>
                        </w:r>
                        <w:proofErr w:type="spellEnd"/>
                      </w:p>
                      <w:p w:rsidR="001E6D59" w:rsidRPr="00BB0535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1E6D59" w:rsidRPr="00BB0535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1E6D59" w:rsidRPr="00953C4A" w:rsidRDefault="001E6D59" w:rsidP="001E6D59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246" o:spid="_x0000_s1128" style="position:absolute;left:8022;top:1293;width:11163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group id="Grupo 247" o:spid="_x0000_s1129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oval id="Elipse 248" o:spid="_x0000_s1130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" fillcolor="#4b7f83" strokecolor="#4b7f83" strokeweight="2.25pt">
                      <v:stroke joinstyle="miter"/>
                    </v:oval>
                    <v:oval id="Elipse 249" o:spid="_x0000_s1131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50" o:spid="_x0000_s1132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" fillcolor="#4b7f83" strokecolor="#4b7f83" strokeweight="2.25pt">
                      <v:stroke joinstyle="miter"/>
                    </v:oval>
                    <v:oval id="Elipse 251" o:spid="_x0000_s1133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" fillcolor="#4b7f83" strokecolor="#4b7f83" strokeweight="2.25pt">
                      <v:stroke joinstyle="miter"/>
                    </v:oval>
                  </v:group>
                  <v:oval id="Elipse 252" o:spid="_x0000_s1134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" fillcolor="#4b7f83" strokecolor="#4b7f83" strokeweight="2.25pt">
                    <v:stroke joinstyle="miter"/>
                  </v:oval>
                </v:group>
                <v:group id="Grupo 314" o:spid="_x0000_s1135" style="position:absolute;left:8108;top:4054;width:11253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oval id="Elipse 315" o:spid="_x0000_s1136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16" o:spid="_x0000_s1137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" fillcolor="#4b7f83" strokecolor="#4b7f83" strokeweight="2.25pt">
                    <v:stroke joinstyle="miter"/>
                  </v:oval>
                  <v:oval id="Elipse 317" o:spid="_x0000_s1138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18" o:spid="_x0000_s1139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" filled="f" strokecolor="#4b7f83" strokeweight="2.25pt">
                    <v:stroke joinstyle="miter"/>
                  </v:oval>
                  <v:oval id="Elipse 319" o:spid="_x0000_s1140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" filled="f" strokecolor="#4b7f83" strokeweight="2.25pt">
                    <v:stroke joinstyle="miter"/>
                  </v:oval>
                </v:group>
              </v:group>
            </w:pict>
          </mc:Fallback>
        </mc:AlternateContent>
      </w:r>
    </w:p>
    <w:p w:rsidR="005E759B" w:rsidRDefault="0023166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E8218B1" wp14:editId="0FFA3657">
                <wp:simplePos x="0" y="0"/>
                <wp:positionH relativeFrom="column">
                  <wp:posOffset>3529318</wp:posOffset>
                </wp:positionH>
                <wp:positionV relativeFrom="paragraph">
                  <wp:posOffset>110206</wp:posOffset>
                </wp:positionV>
                <wp:extent cx="150695" cy="150471"/>
                <wp:effectExtent l="0" t="0" r="0" b="0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5" cy="15047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7A56E" id="Elipse 242" o:spid="_x0000_s1026" style="position:absolute;margin-left:277.9pt;margin-top:8.7pt;width:11.85pt;height:11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D035AC9" wp14:editId="54BE86D1">
                <wp:simplePos x="0" y="0"/>
                <wp:positionH relativeFrom="column">
                  <wp:posOffset>3288812</wp:posOffset>
                </wp:positionH>
                <wp:positionV relativeFrom="paragraph">
                  <wp:posOffset>110206</wp:posOffset>
                </wp:positionV>
                <wp:extent cx="150465" cy="150241"/>
                <wp:effectExtent l="0" t="0" r="0" b="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65" cy="150241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E469E" id="Elipse 34" o:spid="_x0000_s1026" style="position:absolute;margin-left:258.95pt;margin-top:8.7pt;width:11.85pt;height:11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" fillcolor="#4b7f83" strokecolor="#4b7f83" strokeweight="2.25pt">
                <v:stroke joinstyle="miter"/>
              </v:oval>
            </w:pict>
          </mc:Fallback>
        </mc:AlternateContent>
      </w:r>
    </w:p>
    <w:p w:rsidR="005E759B" w:rsidRDefault="0023166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453C05D" wp14:editId="7C07A7D1">
                <wp:simplePos x="0" y="0"/>
                <wp:positionH relativeFrom="column">
                  <wp:posOffset>3291535</wp:posOffset>
                </wp:positionH>
                <wp:positionV relativeFrom="paragraph">
                  <wp:posOffset>101642</wp:posOffset>
                </wp:positionV>
                <wp:extent cx="150695" cy="150471"/>
                <wp:effectExtent l="0" t="0" r="0" b="0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5" cy="15047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8DBFB" id="Elipse 243" o:spid="_x0000_s1026" style="position:absolute;margin-left:259.2pt;margin-top:8pt;width:11.85pt;height:11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B3587A" wp14:editId="14562840">
                <wp:simplePos x="0" y="0"/>
                <wp:positionH relativeFrom="column">
                  <wp:posOffset>5107940</wp:posOffset>
                </wp:positionH>
                <wp:positionV relativeFrom="paragraph">
                  <wp:posOffset>153035</wp:posOffset>
                </wp:positionV>
                <wp:extent cx="175895" cy="149860"/>
                <wp:effectExtent l="0" t="0" r="0" b="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80C2F" id="Elipse 213" o:spid="_x0000_s1026" style="position:absolute;margin-left:402.2pt;margin-top:12.05pt;width:13.85pt;height:11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" fillcolor="#4b7f83" strokecolor="#4b7f83" strokeweight="2.25pt">
                <v:stroke joinstyle="miter"/>
              </v:oval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852D054" wp14:editId="2C0EFF62">
                <wp:simplePos x="0" y="0"/>
                <wp:positionH relativeFrom="column">
                  <wp:posOffset>5399405</wp:posOffset>
                </wp:positionH>
                <wp:positionV relativeFrom="paragraph">
                  <wp:posOffset>150495</wp:posOffset>
                </wp:positionV>
                <wp:extent cx="175895" cy="149860"/>
                <wp:effectExtent l="19050" t="19050" r="14605" b="2159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28AE2" id="Elipse 215" o:spid="_x0000_s1026" style="position:absolute;margin-left:425.15pt;margin-top:11.85pt;width:13.85pt;height:11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" fillcolor="#4b7f83" strokecolor="#4b7f83" strokeweight="2.25pt">
                <v:stroke joinstyle="miter"/>
              </v:oval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681669" wp14:editId="7230A2BE">
                <wp:simplePos x="0" y="0"/>
                <wp:positionH relativeFrom="column">
                  <wp:posOffset>5692775</wp:posOffset>
                </wp:positionH>
                <wp:positionV relativeFrom="paragraph">
                  <wp:posOffset>153670</wp:posOffset>
                </wp:positionV>
                <wp:extent cx="175895" cy="149860"/>
                <wp:effectExtent l="19050" t="19050" r="14605" b="21590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1C5" w:rsidRDefault="000F31C5" w:rsidP="000F3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81669" id="Elipse 216" o:spid="_x0000_s1145" style="position:absolute;margin-left:448.25pt;margin-top:12.1pt;width:13.85pt;height:11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" fillcolor="#4b7f83" strokecolor="#4b7f83" strokeweight="2.25pt">
                <v:stroke joinstyle="miter"/>
                <v:textbox>
                  <w:txbxContent>
                    <w:p w:rsidR="000F31C5" w:rsidRDefault="000F31C5" w:rsidP="000F31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EE042BE" wp14:editId="0C6D4646">
                <wp:simplePos x="0" y="0"/>
                <wp:positionH relativeFrom="column">
                  <wp:posOffset>5987415</wp:posOffset>
                </wp:positionH>
                <wp:positionV relativeFrom="paragraph">
                  <wp:posOffset>155575</wp:posOffset>
                </wp:positionV>
                <wp:extent cx="175895" cy="149860"/>
                <wp:effectExtent l="0" t="0" r="0" b="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0E82A" id="Elipse 218" o:spid="_x0000_s1026" style="position:absolute;margin-left:471.45pt;margin-top:12.25pt;width:13.85pt;height:11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" filled="f" strokecolor="#4b7f83" strokeweight="2.25pt">
                <v:stroke joinstyle="miter"/>
              </v:oval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2D9756" wp14:editId="0B13A905">
                <wp:simplePos x="0" y="0"/>
                <wp:positionH relativeFrom="column">
                  <wp:posOffset>6261735</wp:posOffset>
                </wp:positionH>
                <wp:positionV relativeFrom="paragraph">
                  <wp:posOffset>156476</wp:posOffset>
                </wp:positionV>
                <wp:extent cx="176303" cy="150313"/>
                <wp:effectExtent l="0" t="0" r="0" b="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03" cy="15031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4DE2E" id="Elipse 223" o:spid="_x0000_s1026" style="position:absolute;margin-left:493.05pt;margin-top:12.3pt;width:13.9pt;height:11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</w:p>
    <w:p w:rsidR="005E759B" w:rsidRPr="00882C61" w:rsidRDefault="005E759B"/>
    <w:p w:rsidR="0033354E" w:rsidRDefault="00C931D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EF6884" wp14:editId="5B898597">
                <wp:simplePos x="0" y="0"/>
                <wp:positionH relativeFrom="margin">
                  <wp:posOffset>-651054</wp:posOffset>
                </wp:positionH>
                <wp:positionV relativeFrom="paragraph">
                  <wp:posOffset>3001137</wp:posOffset>
                </wp:positionV>
                <wp:extent cx="6870345" cy="43891"/>
                <wp:effectExtent l="0" t="0" r="26035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345" cy="43891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00120" id="Conector recto 12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25pt,236.3pt" to="489.7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" strokecolor="#6cc6c9" strokeweight=".5pt">
                <v:stroke joinstyle="miter"/>
                <w10:wrap anchorx="margin"/>
              </v:line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8AA1AC" wp14:editId="6B690A84">
                <wp:simplePos x="0" y="0"/>
                <wp:positionH relativeFrom="column">
                  <wp:posOffset>3961765</wp:posOffset>
                </wp:positionH>
                <wp:positionV relativeFrom="paragraph">
                  <wp:posOffset>2427605</wp:posOffset>
                </wp:positionV>
                <wp:extent cx="150495" cy="150495"/>
                <wp:effectExtent l="19050" t="19050" r="20955" b="20955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36923" id="Elipse 254" o:spid="_x0000_s1026" style="position:absolute;margin-left:311.95pt;margin-top:191.15pt;width:11.85pt;height:11.8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" fillcolor="#4b7f83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3A1FCC" wp14:editId="18E2BC24">
                <wp:simplePos x="0" y="0"/>
                <wp:positionH relativeFrom="column">
                  <wp:posOffset>4203065</wp:posOffset>
                </wp:positionH>
                <wp:positionV relativeFrom="paragraph">
                  <wp:posOffset>2427605</wp:posOffset>
                </wp:positionV>
                <wp:extent cx="150495" cy="150495"/>
                <wp:effectExtent l="19050" t="19050" r="20955" b="20955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135BE" id="Elipse 255" o:spid="_x0000_s1026" style="position:absolute;margin-left:330.95pt;margin-top:191.15pt;width:11.85pt;height:11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" fillcolor="#4b7f83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23E96C" wp14:editId="02BEAE87">
                <wp:simplePos x="0" y="0"/>
                <wp:positionH relativeFrom="column">
                  <wp:posOffset>4453890</wp:posOffset>
                </wp:positionH>
                <wp:positionV relativeFrom="paragraph">
                  <wp:posOffset>2427605</wp:posOffset>
                </wp:positionV>
                <wp:extent cx="149860" cy="149860"/>
                <wp:effectExtent l="19050" t="19050" r="21590" b="2159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058B9" id="Elipse 257" o:spid="_x0000_s1026" style="position:absolute;margin-left:350.7pt;margin-top:191.15pt;width:11.8pt;height:11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" fillcolor="#4b7f83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A7C589" wp14:editId="4A51C5F3">
                <wp:simplePos x="0" y="0"/>
                <wp:positionH relativeFrom="column">
                  <wp:posOffset>4695190</wp:posOffset>
                </wp:positionH>
                <wp:positionV relativeFrom="paragraph">
                  <wp:posOffset>2427605</wp:posOffset>
                </wp:positionV>
                <wp:extent cx="150495" cy="150495"/>
                <wp:effectExtent l="19050" t="19050" r="20955" b="20955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90821" id="Elipse 258" o:spid="_x0000_s1026" style="position:absolute;margin-left:369.7pt;margin-top:191.15pt;width:11.85pt;height:11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BCE332" wp14:editId="2664E4BC">
                <wp:simplePos x="0" y="0"/>
                <wp:positionH relativeFrom="column">
                  <wp:posOffset>4936394</wp:posOffset>
                </wp:positionH>
                <wp:positionV relativeFrom="paragraph">
                  <wp:posOffset>2427892</wp:posOffset>
                </wp:positionV>
                <wp:extent cx="150495" cy="150495"/>
                <wp:effectExtent l="19050" t="19050" r="20955" b="20955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54589" id="Elipse 259" o:spid="_x0000_s1026" style="position:absolute;margin-left:388.7pt;margin-top:191.15pt;width:11.85pt;height:11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F511B80" wp14:editId="4598EFB1">
                <wp:simplePos x="0" y="0"/>
                <wp:positionH relativeFrom="column">
                  <wp:posOffset>3038475</wp:posOffset>
                </wp:positionH>
                <wp:positionV relativeFrom="paragraph">
                  <wp:posOffset>916305</wp:posOffset>
                </wp:positionV>
                <wp:extent cx="2021840" cy="2362200"/>
                <wp:effectExtent l="0" t="0" r="16510" b="0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1840" cy="2362200"/>
                          <a:chOff x="0" y="0"/>
                          <a:chExt cx="2022367" cy="2362200"/>
                        </a:xfrm>
                      </wpg:grpSpPr>
                      <wps:wsp>
                        <wps:cNvPr id="3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3631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Java</w:t>
                              </w:r>
                            </w:p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JavaEE</w:t>
                              </w:r>
                              <w:proofErr w:type="spellEnd"/>
                            </w:p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Python</w:t>
                              </w:r>
                            </w:p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C#</w:t>
                              </w:r>
                            </w:p>
                            <w:p w:rsidR="006F60D7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PHP</w:t>
                              </w:r>
                            </w:p>
                            <w:p w:rsidR="006F60D7" w:rsidRDefault="006F60D7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NODEJS</w:t>
                              </w:r>
                            </w:p>
                            <w:p w:rsidR="001E6D59" w:rsidRPr="00953C4A" w:rsidRDefault="00C931D5" w:rsidP="001E6D59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  <w:r w:rsidRPr="00C931D5">
                                <w:rPr>
                                  <w:rFonts w:ascii="Century Gothic" w:hAnsi="Century Gothic"/>
                                  <w:i/>
                                  <w:noProof/>
                                  <w:color w:val="4B7F83"/>
                                  <w:sz w:val="20"/>
                                  <w:szCs w:val="20"/>
                                  <w:lang w:val="es-ES" w:eastAsia="es-ES"/>
                                </w:rPr>
                                <w:drawing>
                                  <wp:inline distT="0" distB="0" distL="0" distR="0">
                                    <wp:extent cx="601345" cy="1093"/>
                                    <wp:effectExtent l="0" t="0" r="0" b="0"/>
                                    <wp:docPr id="5" name="Imagen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1345" cy="10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upo 335"/>
                        <wpg:cNvGrpSpPr/>
                        <wpg:grpSpPr>
                          <a:xfrm>
                            <a:off x="897147" y="155276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36" name="Elipse 336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Elipse 337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Elipse 338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Elipse 339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Elipse 340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o 341"/>
                        <wpg:cNvGrpSpPr/>
                        <wpg:grpSpPr>
                          <a:xfrm>
                            <a:off x="897147" y="431321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342" name="Grupo 342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343" name="Elipse 343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Elipse 344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Elipse 345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6" name="Elipse 346"/>
                          <wps:cNvSpPr/>
                          <wps:spPr>
                            <a:xfrm>
                              <a:off x="741873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CA4" w:rsidRDefault="000F5CA4" w:rsidP="000F5C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Elipse 347"/>
                          <wps:cNvSpPr/>
                          <wps:spPr>
                            <a:xfrm>
                              <a:off x="491707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CA4" w:rsidRDefault="000F5CA4" w:rsidP="000F5C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upo 348"/>
                        <wpg:cNvGrpSpPr/>
                        <wpg:grpSpPr>
                          <a:xfrm>
                            <a:off x="897147" y="690113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49" name="Elipse 349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Elipse 350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Elipse 351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Elipse 352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Elipse 353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Grupo 354"/>
                        <wpg:cNvGrpSpPr/>
                        <wpg:grpSpPr>
                          <a:xfrm>
                            <a:off x="888521" y="1233577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355" name="Grupo 355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356" name="Elipse 356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Elipse 357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Elipse 358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Elipse 359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0" name="Elipse 360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" name="Grupo 361"/>
                        <wpg:cNvGrpSpPr/>
                        <wpg:grpSpPr>
                          <a:xfrm>
                            <a:off x="897147" y="974785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62" name="Elipse 362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Elipse 363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Elipse 364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Elipse 365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Elipse 366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11B80" id="Grupo 383" o:spid="_x0000_s1146" style="position:absolute;margin-left:239.25pt;margin-top:72.15pt;width:159.2pt;height:186pt;z-index:251847680;mso-width-relative:margin;mso-height-relative:margin" coordsize="20223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7" type="#_x0000_t202" style="position:absolute;width:7936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Java</w:t>
                        </w:r>
                      </w:p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JavaEE</w:t>
                        </w:r>
                        <w:proofErr w:type="spellEnd"/>
                      </w:p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C#</w:t>
                        </w:r>
                      </w:p>
                      <w:p w:rsidR="006F60D7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PHP</w:t>
                        </w:r>
                      </w:p>
                      <w:p w:rsidR="006F60D7" w:rsidRDefault="006F60D7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NODEJS</w:t>
                        </w:r>
                      </w:p>
                      <w:p w:rsidR="001E6D59" w:rsidRPr="00953C4A" w:rsidRDefault="00C931D5" w:rsidP="001E6D59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  <w:r w:rsidRPr="00C931D5">
                          <w:rPr>
                            <w:rFonts w:ascii="Century Gothic" w:hAnsi="Century Gothic"/>
                            <w:i/>
                            <w:noProof/>
                            <w:color w:val="4B7F83"/>
                            <w:sz w:val="20"/>
                            <w:szCs w:val="20"/>
                            <w:lang w:val="es-ES" w:eastAsia="es-ES"/>
                          </w:rPr>
                          <w:drawing>
                            <wp:inline distT="0" distB="0" distL="0" distR="0">
                              <wp:extent cx="601345" cy="1093"/>
                              <wp:effectExtent l="0" t="0" r="0" b="0"/>
                              <wp:docPr id="5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1345" cy="10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upo 335" o:spid="_x0000_s1148" style="position:absolute;left:8971;top:1552;width:11252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oval id="Elipse 336" o:spid="_x0000_s1149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" fillcolor="#4b7f83" strokecolor="#4b7f83" strokeweight="2.25pt">
                    <v:stroke joinstyle="miter"/>
                  </v:oval>
                  <v:oval id="Elipse 337" o:spid="_x0000_s1150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38" o:spid="_x0000_s1151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" fillcolor="#4b7f83" strokecolor="#4b7f83" strokeweight="2.25pt">
                    <v:stroke joinstyle="miter"/>
                  </v:oval>
                  <v:oval id="Elipse 339" o:spid="_x0000_s1152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" filled="f" strokecolor="#4b7f83" strokeweight="2.25pt">
                    <v:stroke joinstyle="miter"/>
                  </v:oval>
                  <v:oval id="Elipse 340" o:spid="_x0000_s1153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" filled="f" strokecolor="#4b7f83" strokeweight="2.25pt">
                    <v:stroke joinstyle="miter"/>
                  </v:oval>
                </v:group>
                <v:group id="Grupo 341" o:spid="_x0000_s1154" style="position:absolute;left:8971;top:4313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group id="Grupo 342" o:spid="_x0000_s1155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oval id="Elipse 343" o:spid="_x0000_s1156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44" o:spid="_x0000_s1157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345" o:spid="_x0000_s1158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346" o:spid="_x0000_s1159" style="position:absolute;left:7418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" filled="f" strokecolor="#4b7f83" strokeweight="2.25pt">
                    <v:stroke joinstyle="miter"/>
                    <v:textbox>
                      <w:txbxContent>
                        <w:p w:rsidR="000F5CA4" w:rsidRDefault="000F5CA4" w:rsidP="000F5CA4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347" o:spid="_x0000_s1160" style="position:absolute;left:4917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" filled="f" strokecolor="#4b7f83" strokeweight="2.25pt">
                    <v:stroke joinstyle="miter"/>
                    <v:textbox>
                      <w:txbxContent>
                        <w:p w:rsidR="000F5CA4" w:rsidRDefault="000F5CA4" w:rsidP="000F5CA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upo 348" o:spid="_x0000_s1161" style="position:absolute;left:8971;top:6901;width:11252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Elipse 349" o:spid="_x0000_s1162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50" o:spid="_x0000_s1163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" fillcolor="#4b7f83" strokecolor="#4b7f83" strokeweight="2.25pt">
                    <v:stroke joinstyle="miter"/>
                  </v:oval>
                  <v:oval id="Elipse 351" o:spid="_x0000_s1164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" fillcolor="#4b7f83" strokecolor="#4b7f83" strokeweight="2.25pt">
                    <v:stroke joinstyle="miter"/>
                  </v:oval>
                  <v:oval id="Elipse 352" o:spid="_x0000_s1165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" filled="f" strokecolor="#4b7f83" strokeweight="2.25pt">
                    <v:stroke joinstyle="miter"/>
                  </v:oval>
                  <v:oval id="Elipse 353" o:spid="_x0000_s1166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" filled="f" strokecolor="#4b7f83" strokeweight="2.25pt">
                    <v:stroke joinstyle="miter"/>
                  </v:oval>
                </v:group>
                <v:group id="Grupo 354" o:spid="_x0000_s1167" style="position:absolute;left:8885;top:12335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Grupo 355" o:spid="_x0000_s1168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oval id="Elipse 356" o:spid="_x0000_s1169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57" o:spid="_x0000_s1170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358" o:spid="_x0000_s1171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" fillcolor="#4b7f83" strokecolor="#4b7f83" strokeweight="2.25pt">
                      <v:stroke joinstyle="miter"/>
                    </v:oval>
                    <v:oval id="Elipse 359" o:spid="_x0000_s1172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360" o:spid="_x0000_s1173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" fillcolor="#4b7f83" strokecolor="#4b7f83" strokeweight="2.25pt">
                    <v:stroke joinstyle="miter"/>
                  </v:oval>
                </v:group>
                <v:group id="Grupo 361" o:spid="_x0000_s1174" style="position:absolute;left:8971;top:9747;width:11252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oval id="Elipse 362" o:spid="_x0000_s1175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" fillcolor="#4b7f83" strokecolor="#4b7f83" strokeweight="2.25pt">
                    <v:stroke joinstyle="miter"/>
                  </v:oval>
                  <v:oval id="Elipse 363" o:spid="_x0000_s1176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" fillcolor="#4b7f83" strokecolor="#4b7f83" strokeweight="2.25pt">
                    <v:stroke joinstyle="miter"/>
                  </v:oval>
                  <v:oval id="Elipse 364" o:spid="_x0000_s1177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" fillcolor="#4b7f83" strokecolor="#4b7f83" strokeweight="2.25pt">
                    <v:stroke joinstyle="miter"/>
                  </v:oval>
                  <v:oval id="Elipse 365" o:spid="_x0000_s1178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" filled="f" strokecolor="#4b7f83" strokeweight="2.25pt">
                    <v:stroke joinstyle="miter"/>
                  </v:oval>
                  <v:oval id="Elipse 366" o:spid="_x0000_s1179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" filled="f" strokecolor="#4b7f83" strokeweight="2.25pt">
                    <v:stroke joinstyle="miter"/>
                  </v:oval>
                </v:group>
              </v:group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3889C0" wp14:editId="1A095E13">
                <wp:simplePos x="0" y="0"/>
                <wp:positionH relativeFrom="column">
                  <wp:posOffset>2786923</wp:posOffset>
                </wp:positionH>
                <wp:positionV relativeFrom="paragraph">
                  <wp:posOffset>472444</wp:posOffset>
                </wp:positionV>
                <wp:extent cx="2760453" cy="303878"/>
                <wp:effectExtent l="0" t="0" r="0" b="1270"/>
                <wp:wrapNone/>
                <wp:docPr id="320" name="Cuadro de tex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889C0" id="Cuadro de texto 320" o:spid="_x0000_s1180" type="#_x0000_t202" style="position:absolute;margin-left:219.45pt;margin-top:37.2pt;width:217.35pt;height:23.9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Lenguajes de programación</w:t>
                      </w:r>
                    </w:p>
                  </w:txbxContent>
                </v:textbox>
              </v:shap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6AB1C7" wp14:editId="3C3305F2">
                <wp:simplePos x="0" y="0"/>
                <wp:positionH relativeFrom="margin">
                  <wp:posOffset>1974850</wp:posOffset>
                </wp:positionH>
                <wp:positionV relativeFrom="paragraph">
                  <wp:posOffset>375741</wp:posOffset>
                </wp:positionV>
                <wp:extent cx="4192438" cy="144"/>
                <wp:effectExtent l="0" t="0" r="36830" b="1905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2438" cy="144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C04B" id="Conector recto 376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5pt,29.6pt" to="485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" strokecolor="#6cc6c9" strokeweight=".5pt">
                <v:stroke joinstyle="miter"/>
                <w10:wrap anchorx="margin"/>
              </v:lin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0C77E910" wp14:editId="6F34BD9D">
                <wp:simplePos x="0" y="0"/>
                <wp:positionH relativeFrom="column">
                  <wp:posOffset>373415</wp:posOffset>
                </wp:positionH>
                <wp:positionV relativeFrom="paragraph">
                  <wp:posOffset>1764030</wp:posOffset>
                </wp:positionV>
                <wp:extent cx="1122210" cy="721865"/>
                <wp:effectExtent l="19050" t="19050" r="20955" b="21590"/>
                <wp:wrapNone/>
                <wp:docPr id="241" name="Grupo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210" cy="721865"/>
                          <a:chOff x="0" y="0"/>
                          <a:chExt cx="1122210" cy="721865"/>
                        </a:xfrm>
                      </wpg:grpSpPr>
                      <wps:wsp>
                        <wps:cNvPr id="387" name="Elipse 387"/>
                        <wps:cNvSpPr/>
                        <wps:spPr>
                          <a:xfrm>
                            <a:off x="9525" y="571500"/>
                            <a:ext cx="150553" cy="15036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Elipse 388"/>
                        <wps:cNvSpPr/>
                        <wps:spPr>
                          <a:xfrm>
                            <a:off x="247650" y="57150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Elipse 389"/>
                        <wps:cNvSpPr/>
                        <wps:spPr>
                          <a:xfrm>
                            <a:off x="504825" y="571500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Elipse 390"/>
                        <wps:cNvSpPr/>
                        <wps:spPr>
                          <a:xfrm>
                            <a:off x="742950" y="57150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Elipse 391"/>
                        <wps:cNvSpPr/>
                        <wps:spPr>
                          <a:xfrm>
                            <a:off x="971550" y="57150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Elipse 392"/>
                        <wps:cNvSpPr/>
                        <wps:spPr>
                          <a:xfrm>
                            <a:off x="0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Elipse 393"/>
                        <wps:cNvSpPr/>
                        <wps:spPr>
                          <a:xfrm>
                            <a:off x="247650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Elipse 394"/>
                        <wps:cNvSpPr/>
                        <wps:spPr>
                          <a:xfrm>
                            <a:off x="495300" y="0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Elipse 395"/>
                        <wps:cNvSpPr/>
                        <wps:spPr>
                          <a:xfrm>
                            <a:off x="733425" y="0"/>
                            <a:ext cx="150495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Elipse 396"/>
                        <wps:cNvSpPr/>
                        <wps:spPr>
                          <a:xfrm>
                            <a:off x="971550" y="0"/>
                            <a:ext cx="150660" cy="150467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Elipse 397"/>
                        <wps:cNvSpPr/>
                        <wps:spPr>
                          <a:xfrm>
                            <a:off x="0" y="295275"/>
                            <a:ext cx="150694" cy="150481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Elipse 398"/>
                        <wps:cNvSpPr/>
                        <wps:spPr>
                          <a:xfrm>
                            <a:off x="238125" y="295275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Elipse 399"/>
                        <wps:cNvSpPr/>
                        <wps:spPr>
                          <a:xfrm>
                            <a:off x="485775" y="295275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Elipse 400"/>
                        <wps:cNvSpPr/>
                        <wps:spPr>
                          <a:xfrm>
                            <a:off x="971550" y="295275"/>
                            <a:ext cx="150495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Elipse 401"/>
                        <wps:cNvSpPr/>
                        <wps:spPr>
                          <a:xfrm>
                            <a:off x="733425" y="295275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5D784" id="Grupo 241" o:spid="_x0000_s1026" style="position:absolute;margin-left:29.4pt;margin-top:138.9pt;width:88.35pt;height:56.85pt;z-index:251885568" coordsize="11222,7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">
                <v:oval id="Elipse 387" o:spid="_x0000_s1027" style="position:absolute;left:95;top:5715;width:1505;height:1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" fillcolor="#4b7f83" strokecolor="#4b7f83" strokeweight="2.25pt">
                  <v:stroke joinstyle="miter"/>
                </v:oval>
                <v:oval id="Elipse 388" o:spid="_x0000_s1028" style="position:absolute;left:2476;top:5715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" fillcolor="#4b7f83" strokecolor="#4b7f83" strokeweight="2.25pt">
                  <v:stroke joinstyle="miter"/>
                </v:oval>
                <v:oval id="Elipse 389" o:spid="_x0000_s1029" style="position:absolute;left:5048;top:5715;width:1498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" fillcolor="#4b7f83" strokecolor="#4b7f83" strokeweight="2.25pt">
                  <v:stroke joinstyle="miter"/>
                </v:oval>
                <v:oval id="Elipse 390" o:spid="_x0000_s1030" style="position:absolute;left:7429;top:5715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" fillcolor="#4b7f83" strokecolor="#4b7f83" strokeweight="2.25pt">
                  <v:stroke joinstyle="miter"/>
                </v:oval>
                <v:oval id="Elipse 391" o:spid="_x0000_s1031" style="position:absolute;left:9715;top:5715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" fillcolor="#4b7f83" strokecolor="#4b7f83" strokeweight="2.25pt">
                  <v:stroke joinstyle="miter"/>
                </v:oval>
                <v:oval id="Elipse 392" o:spid="_x0000_s1032" style="position:absolute;width:1504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" fillcolor="#4b7f83" strokecolor="#4b7f83" strokeweight="2.25pt">
                  <v:stroke joinstyle="miter"/>
                </v:oval>
                <v:oval id="Elipse 393" o:spid="_x0000_s1033" style="position:absolute;left:2476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" fillcolor="#4b7f83" strokecolor="#4b7f83" strokeweight="2.25pt">
                  <v:stroke joinstyle="miter"/>
                </v:oval>
                <v:oval id="Elipse 394" o:spid="_x0000_s1034" style="position:absolute;left:4953;width:1498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" fillcolor="#4b7f83" strokecolor="#4b7f83" strokeweight="2.25pt">
                  <v:stroke joinstyle="miter"/>
                </v:oval>
                <v:oval id="Elipse 395" o:spid="_x0000_s1035" style="position:absolute;left:7334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" filled="f" strokecolor="#4b7f83" strokeweight="2.25pt">
                  <v:stroke joinstyle="miter"/>
                </v:oval>
                <v:oval id="Elipse 396" o:spid="_x0000_s1036" style="position:absolute;left:9715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" filled="f" strokecolor="#4b7f83" strokeweight="2.25pt">
                  <v:stroke joinstyle="miter"/>
                </v:oval>
                <v:oval id="Elipse 397" o:spid="_x0000_s1037" style="position:absolute;top:2952;width:1506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" fillcolor="#4b7f83" strokecolor="#4b7f83" strokeweight="2.25pt">
                  <v:stroke joinstyle="miter"/>
                </v:oval>
                <v:oval id="Elipse 398" o:spid="_x0000_s1038" style="position:absolute;left:2381;top:2952;width:1505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" fillcolor="#4b7f83" strokecolor="#4b7f83" strokeweight="2.25pt">
                  <v:stroke joinstyle="miter"/>
                </v:oval>
                <v:oval id="Elipse 399" o:spid="_x0000_s1039" style="position:absolute;left:4857;top:2952;width:1499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" fillcolor="#4b7f83" strokecolor="#4b7f83" strokeweight="2.25pt">
                  <v:stroke joinstyle="miter"/>
                </v:oval>
                <v:oval id="Elipse 400" o:spid="_x0000_s1040" style="position:absolute;left:9715;top:2952;width:1505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" filled="f" strokecolor="#4b7f83" strokeweight="2.25pt">
                  <v:stroke joinstyle="miter"/>
                </v:oval>
                <v:oval id="Elipse 401" o:spid="_x0000_s1041" style="position:absolute;left:7334;top:2952;width:1498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5B0FB8" wp14:editId="2176DE09">
                <wp:simplePos x="0" y="0"/>
                <wp:positionH relativeFrom="column">
                  <wp:posOffset>-712470</wp:posOffset>
                </wp:positionH>
                <wp:positionV relativeFrom="paragraph">
                  <wp:posOffset>1622425</wp:posOffset>
                </wp:positionV>
                <wp:extent cx="1207698" cy="1198880"/>
                <wp:effectExtent l="0" t="0" r="0" b="1270"/>
                <wp:wrapNone/>
                <wp:docPr id="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698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CA4" w:rsidRDefault="000F5CA4" w:rsidP="000F5CA4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Conversado</w:t>
                            </w:r>
                          </w:p>
                          <w:p w:rsidR="000F5CA4" w:rsidRDefault="000F5CA4" w:rsidP="000F5CA4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Escrito</w:t>
                            </w:r>
                          </w:p>
                          <w:p w:rsidR="000F5CA4" w:rsidRDefault="000F5CA4" w:rsidP="000F5CA4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Traducción</w:t>
                            </w:r>
                          </w:p>
                          <w:p w:rsidR="000F5CA4" w:rsidRPr="00953C4A" w:rsidRDefault="000F5CA4" w:rsidP="000F5CA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B0FB8" id="_x0000_s1181" type="#_x0000_t202" style="position:absolute;margin-left:-56.1pt;margin-top:127.75pt;width:95.1pt;height:94.4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" filled="f" stroked="f">
                <v:textbox>
                  <w:txbxContent>
                    <w:p w:rsidR="000F5CA4" w:rsidRDefault="000F5CA4" w:rsidP="000F5CA4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Conversado</w:t>
                      </w:r>
                    </w:p>
                    <w:p w:rsidR="000F5CA4" w:rsidRDefault="000F5CA4" w:rsidP="000F5CA4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Escrito</w:t>
                      </w:r>
                    </w:p>
                    <w:p w:rsidR="000F5CA4" w:rsidRDefault="000F5CA4" w:rsidP="000F5CA4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Traducción</w:t>
                      </w:r>
                    </w:p>
                    <w:p w:rsidR="000F5CA4" w:rsidRPr="00953C4A" w:rsidRDefault="000F5CA4" w:rsidP="000F5CA4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30D117" wp14:editId="33D246AF">
                <wp:simplePos x="0" y="0"/>
                <wp:positionH relativeFrom="page">
                  <wp:posOffset>206375</wp:posOffset>
                </wp:positionH>
                <wp:positionV relativeFrom="paragraph">
                  <wp:posOffset>1393825</wp:posOffset>
                </wp:positionV>
                <wp:extent cx="2268747" cy="284671"/>
                <wp:effectExtent l="0" t="0" r="0" b="1270"/>
                <wp:wrapNone/>
                <wp:docPr id="384" name="Cuadro de tex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47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CA4" w:rsidRPr="001E6D59" w:rsidRDefault="000F5CA4" w:rsidP="000F5CA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 xml:space="preserve">Inglés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D117" id="Cuadro de texto 384" o:spid="_x0000_s1182" type="#_x0000_t202" style="position:absolute;margin-left:16.25pt;margin-top:109.75pt;width:178.65pt;height:22.4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" filled="f" stroked="f" strokeweight=".5pt">
                <v:textbox>
                  <w:txbxContent>
                    <w:p w:rsidR="000F5CA4" w:rsidRPr="001E6D59" w:rsidRDefault="000F5CA4" w:rsidP="000F5CA4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 xml:space="preserve">Inglés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4EE6D8F" wp14:editId="69EDD373">
                <wp:simplePos x="0" y="0"/>
                <wp:positionH relativeFrom="margin">
                  <wp:posOffset>-664718</wp:posOffset>
                </wp:positionH>
                <wp:positionV relativeFrom="paragraph">
                  <wp:posOffset>1272540</wp:posOffset>
                </wp:positionV>
                <wp:extent cx="2173856" cy="13227"/>
                <wp:effectExtent l="0" t="0" r="36195" b="25400"/>
                <wp:wrapNone/>
                <wp:docPr id="385" name="Conector rec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856" cy="13227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C9745" id="Conector recto 38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35pt,100.2pt" to="118.8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" strokecolor="#6cc6c9" strokeweight=".5pt">
                <v:stroke joinstyle="miter"/>
                <w10:wrap anchorx="margin"/>
              </v:lin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0772A639" wp14:editId="545FA06A">
                <wp:simplePos x="0" y="0"/>
                <wp:positionH relativeFrom="column">
                  <wp:posOffset>400050</wp:posOffset>
                </wp:positionH>
                <wp:positionV relativeFrom="paragraph">
                  <wp:posOffset>916305</wp:posOffset>
                </wp:positionV>
                <wp:extent cx="1131570" cy="149860"/>
                <wp:effectExtent l="19050" t="19050" r="11430" b="21590"/>
                <wp:wrapNone/>
                <wp:docPr id="240" name="Grupo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149860"/>
                          <a:chOff x="0" y="0"/>
                          <a:chExt cx="1131570" cy="149860"/>
                        </a:xfrm>
                      </wpg:grpSpPr>
                      <wps:wsp>
                        <wps:cNvPr id="40" name="Elipse 40"/>
                        <wps:cNvSpPr/>
                        <wps:spPr>
                          <a:xfrm>
                            <a:off x="238125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981075" y="0"/>
                            <a:ext cx="150495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ipse 209"/>
                        <wps:cNvSpPr/>
                        <wps:spPr>
                          <a:xfrm>
                            <a:off x="742950" y="0"/>
                            <a:ext cx="149860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D5" w:rsidRDefault="00E30AD5" w:rsidP="00E30A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Elipse 211"/>
                        <wps:cNvSpPr/>
                        <wps:spPr>
                          <a:xfrm>
                            <a:off x="495300" y="0"/>
                            <a:ext cx="149860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D5" w:rsidRDefault="00E30AD5" w:rsidP="00E30A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ipse 212"/>
                        <wps:cNvSpPr/>
                        <wps:spPr>
                          <a:xfrm>
                            <a:off x="0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D5" w:rsidRDefault="00E30AD5" w:rsidP="00E30A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2A639" id="Grupo 240" o:spid="_x0000_s1183" style="position:absolute;margin-left:31.5pt;margin-top:72.15pt;width:89.1pt;height:11.8pt;z-index:251908096" coordsize="11315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">
                <v:oval id="Elipse 40" o:spid="_x0000_s1184" style="position:absolute;left:2381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" fillcolor="#4b7f83" strokecolor="#4b7f83" strokeweight="2.25pt">
                  <v:stroke joinstyle="miter"/>
                </v:oval>
                <v:oval id="Elipse 194" o:spid="_x0000_s1185" style="position:absolute;left:9810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" filled="f" strokecolor="#4b7f83" strokeweight="2.25pt">
                  <v:stroke joinstyle="miter"/>
                </v:oval>
                <v:oval id="Elipse 209" o:spid="_x0000_s1186" style="position:absolute;left:7429;width:1499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" filled="f" strokecolor="#4b7f83" strokeweight="2.25pt">
                  <v:stroke joinstyle="miter"/>
                  <v:textbox>
                    <w:txbxContent>
                      <w:p w:rsidR="00E30AD5" w:rsidRDefault="00E30AD5" w:rsidP="00E30AD5">
                        <w:pPr>
                          <w:jc w:val="center"/>
                        </w:pPr>
                      </w:p>
                    </w:txbxContent>
                  </v:textbox>
                </v:oval>
                <v:oval id="Elipse 211" o:spid="_x0000_s1187" style="position:absolute;left:4953;width:1498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" filled="f" strokecolor="#4b7f83" strokeweight="2.25pt">
                  <v:stroke joinstyle="miter"/>
                  <v:textbox>
                    <w:txbxContent>
                      <w:p w:rsidR="00E30AD5" w:rsidRDefault="00E30AD5" w:rsidP="00E30AD5">
                        <w:pPr>
                          <w:jc w:val="center"/>
                        </w:pPr>
                      </w:p>
                    </w:txbxContent>
                  </v:textbox>
                </v:oval>
                <v:oval id="Elipse 212" o:spid="_x0000_s1188" style="position:absolute;width:1504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" fillcolor="#4b7f83" strokecolor="#4b7f83" strokeweight="2.25pt">
                  <v:stroke joinstyle="miter"/>
                  <v:textbox>
                    <w:txbxContent>
                      <w:p w:rsidR="00E30AD5" w:rsidRDefault="00E30AD5" w:rsidP="00E30AD5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sectPr w:rsidR="0033354E" w:rsidSect="008A4E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735" w:rsidRDefault="00035735" w:rsidP="00383DEB">
      <w:pPr>
        <w:spacing w:after="0" w:line="240" w:lineRule="auto"/>
      </w:pPr>
      <w:r>
        <w:separator/>
      </w:r>
    </w:p>
  </w:endnote>
  <w:endnote w:type="continuationSeparator" w:id="0">
    <w:p w:rsidR="00035735" w:rsidRDefault="00035735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735" w:rsidRDefault="00035735" w:rsidP="00383DEB">
      <w:pPr>
        <w:spacing w:after="0" w:line="240" w:lineRule="auto"/>
      </w:pPr>
      <w:r>
        <w:separator/>
      </w:r>
    </w:p>
  </w:footnote>
  <w:footnote w:type="continuationSeparator" w:id="0">
    <w:p w:rsidR="00035735" w:rsidRDefault="00035735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E4E52"/>
    <w:multiLevelType w:val="hybridMultilevel"/>
    <w:tmpl w:val="B3AEB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942D3"/>
    <w:multiLevelType w:val="hybridMultilevel"/>
    <w:tmpl w:val="CFC8C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ctiveWritingStyle w:appName="MSWord" w:lang="pt-BR" w:vendorID="64" w:dllVersion="131078" w:nlCheck="1" w:checkStyle="0"/>
  <w:activeWritingStyle w:appName="MSWord" w:lang="es-CL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37"/>
    <w:rsid w:val="00035735"/>
    <w:rsid w:val="00075512"/>
    <w:rsid w:val="000920E5"/>
    <w:rsid w:val="000E1CBB"/>
    <w:rsid w:val="000F31C5"/>
    <w:rsid w:val="000F5CA4"/>
    <w:rsid w:val="000F7161"/>
    <w:rsid w:val="00130717"/>
    <w:rsid w:val="001468FC"/>
    <w:rsid w:val="001603EF"/>
    <w:rsid w:val="001E642F"/>
    <w:rsid w:val="001E6D59"/>
    <w:rsid w:val="00231666"/>
    <w:rsid w:val="0033060E"/>
    <w:rsid w:val="0033354E"/>
    <w:rsid w:val="0033775C"/>
    <w:rsid w:val="00340404"/>
    <w:rsid w:val="0034088C"/>
    <w:rsid w:val="00361992"/>
    <w:rsid w:val="00383DEB"/>
    <w:rsid w:val="00385645"/>
    <w:rsid w:val="003B216E"/>
    <w:rsid w:val="003C0589"/>
    <w:rsid w:val="003F610C"/>
    <w:rsid w:val="004737D6"/>
    <w:rsid w:val="005410E7"/>
    <w:rsid w:val="005943CD"/>
    <w:rsid w:val="005E759B"/>
    <w:rsid w:val="00605980"/>
    <w:rsid w:val="006134D8"/>
    <w:rsid w:val="00653052"/>
    <w:rsid w:val="006F60D7"/>
    <w:rsid w:val="007234DC"/>
    <w:rsid w:val="00730003"/>
    <w:rsid w:val="0075248E"/>
    <w:rsid w:val="00790C90"/>
    <w:rsid w:val="00807BB6"/>
    <w:rsid w:val="0084394D"/>
    <w:rsid w:val="00882C61"/>
    <w:rsid w:val="008A4E01"/>
    <w:rsid w:val="008E48C0"/>
    <w:rsid w:val="008E50B4"/>
    <w:rsid w:val="0091712A"/>
    <w:rsid w:val="00953C4A"/>
    <w:rsid w:val="00983BF1"/>
    <w:rsid w:val="009B749D"/>
    <w:rsid w:val="009D1D11"/>
    <w:rsid w:val="009F2B53"/>
    <w:rsid w:val="00A27777"/>
    <w:rsid w:val="00AC2B55"/>
    <w:rsid w:val="00AD5FC0"/>
    <w:rsid w:val="00AE5CC6"/>
    <w:rsid w:val="00AF4773"/>
    <w:rsid w:val="00B10EFE"/>
    <w:rsid w:val="00BB0535"/>
    <w:rsid w:val="00BF5CA5"/>
    <w:rsid w:val="00C40137"/>
    <w:rsid w:val="00C404D0"/>
    <w:rsid w:val="00C860D3"/>
    <w:rsid w:val="00C931D5"/>
    <w:rsid w:val="00D81BC2"/>
    <w:rsid w:val="00DA162D"/>
    <w:rsid w:val="00E01D2F"/>
    <w:rsid w:val="00E046C6"/>
    <w:rsid w:val="00E30AD5"/>
    <w:rsid w:val="00EC1A6E"/>
    <w:rsid w:val="00EC1BC7"/>
    <w:rsid w:val="00F4614B"/>
    <w:rsid w:val="00FA4314"/>
    <w:rsid w:val="00F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D0D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paragraph" w:styleId="Prrafodelista">
    <w:name w:val="List Paragraph"/>
    <w:basedOn w:val="Normal"/>
    <w:uiPriority w:val="34"/>
    <w:qFormat/>
    <w:rsid w:val="00F461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0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chisco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verde).dotx</Template>
  <TotalTime>0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2017-11-06T18:14:00Z</dcterms:created>
  <dcterms:modified xsi:type="dcterms:W3CDTF">2017-12-19T21:12:00Z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